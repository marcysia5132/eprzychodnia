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72"/>
      </w:tblGrid>
      <w:tr w:rsidR="0017707D" w:rsidRPr="00C76109" w14:paraId="6F121A01" w14:textId="77777777">
        <w:trPr>
          <w:trHeight w:val="2880"/>
          <w:jc w:val="center"/>
        </w:trPr>
        <w:tc>
          <w:tcPr>
            <w:tcW w:w="5000" w:type="pct"/>
          </w:tcPr>
          <w:p w14:paraId="51B29B48" w14:textId="77777777" w:rsidR="007519F6" w:rsidRPr="00C76109" w:rsidRDefault="007519F6" w:rsidP="002D31E8">
            <w:pPr>
              <w:pStyle w:val="NoSpacing"/>
              <w:jc w:val="center"/>
              <w:rPr>
                <w:sz w:val="28"/>
                <w:szCs w:val="24"/>
              </w:rPr>
            </w:pPr>
            <w:r w:rsidRPr="00C76109">
              <w:rPr>
                <w:sz w:val="24"/>
                <w:szCs w:val="24"/>
              </w:rPr>
              <w:t>Akademia Górniczo-Hutnicza im. Stanisława Staszica w Krakowie</w:t>
            </w:r>
            <w:r w:rsidRPr="00C76109">
              <w:rPr>
                <w:sz w:val="28"/>
                <w:szCs w:val="24"/>
              </w:rPr>
              <w:t xml:space="preserve"> </w:t>
            </w:r>
          </w:p>
          <w:p w14:paraId="4BFC0BB9" w14:textId="77777777" w:rsidR="0017707D" w:rsidRPr="00C76109" w:rsidRDefault="007519F6" w:rsidP="002D31E8">
            <w:pPr>
              <w:pStyle w:val="NoSpacing"/>
              <w:jc w:val="center"/>
              <w:rPr>
                <w:szCs w:val="21"/>
              </w:rPr>
            </w:pPr>
            <w:r w:rsidRPr="00C76109">
              <w:rPr>
                <w:szCs w:val="21"/>
              </w:rPr>
              <w:t>Wydział Matematyki Stosowanej</w:t>
            </w:r>
          </w:p>
          <w:p w14:paraId="1F5A87A2" w14:textId="77777777" w:rsidR="007519F6" w:rsidRPr="00C76109" w:rsidRDefault="007519F6" w:rsidP="002D31E8">
            <w:pPr>
              <w:pStyle w:val="NoSpacing"/>
              <w:jc w:val="center"/>
            </w:pPr>
          </w:p>
        </w:tc>
      </w:tr>
      <w:tr w:rsidR="0017707D" w:rsidRPr="00C76109" w14:paraId="5A7FE9A6" w14:textId="7777777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247C957F" w14:textId="77777777" w:rsidR="0017707D" w:rsidRPr="00C76109" w:rsidRDefault="007519F6" w:rsidP="002D31E8">
            <w:pPr>
              <w:pStyle w:val="NoSpacing"/>
              <w:jc w:val="center"/>
            </w:pPr>
            <w:r w:rsidRPr="00C76109">
              <w:rPr>
                <w:b/>
                <w:sz w:val="48"/>
              </w:rPr>
              <w:t>E-</w:t>
            </w:r>
            <w:r w:rsidR="00BC142D">
              <w:rPr>
                <w:b/>
                <w:sz w:val="48"/>
              </w:rPr>
              <w:t>P</w:t>
            </w:r>
            <w:r w:rsidRPr="00C76109">
              <w:rPr>
                <w:b/>
                <w:sz w:val="48"/>
              </w:rPr>
              <w:t>rzychodnia</w:t>
            </w:r>
          </w:p>
        </w:tc>
      </w:tr>
      <w:tr w:rsidR="0017707D" w:rsidRPr="00C76109" w14:paraId="6817A61E" w14:textId="7777777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78336E34" w14:textId="77777777" w:rsidR="0017707D" w:rsidRPr="00C76109" w:rsidRDefault="0017707D" w:rsidP="002D31E8">
            <w:pPr>
              <w:pStyle w:val="NoSpacing"/>
              <w:jc w:val="center"/>
            </w:pPr>
            <w:r w:rsidRPr="00C76109">
              <w:rPr>
                <w:sz w:val="32"/>
              </w:rPr>
              <w:t>Dokumentacja analityczna systemu</w:t>
            </w:r>
          </w:p>
        </w:tc>
      </w:tr>
      <w:tr w:rsidR="0017707D" w:rsidRPr="00C76109" w14:paraId="0FEFD7F4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6E4CB605" w14:textId="77777777" w:rsidR="0017707D" w:rsidRPr="00C76109" w:rsidRDefault="0017707D" w:rsidP="00E377BE">
            <w:pPr>
              <w:pStyle w:val="NoSpacing"/>
            </w:pPr>
          </w:p>
        </w:tc>
      </w:tr>
      <w:tr w:rsidR="0017707D" w:rsidRPr="00C76109" w14:paraId="01ABFA3A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7F3C61F6" w14:textId="77777777" w:rsidR="0017707D" w:rsidRPr="00C76109" w:rsidRDefault="007519F6" w:rsidP="002D31E8">
            <w:pPr>
              <w:pStyle w:val="NoSpacing"/>
              <w:jc w:val="center"/>
            </w:pPr>
            <w:r w:rsidRPr="00C76109">
              <w:t>Dziurzyński Sebastian</w:t>
            </w:r>
          </w:p>
          <w:p w14:paraId="4A870EA8" w14:textId="77777777" w:rsidR="007519F6" w:rsidRPr="00C76109" w:rsidRDefault="007519F6" w:rsidP="002D31E8">
            <w:pPr>
              <w:pStyle w:val="NoSpacing"/>
              <w:jc w:val="center"/>
            </w:pPr>
            <w:r w:rsidRPr="00C76109">
              <w:t>Jaszczur Karol</w:t>
            </w:r>
          </w:p>
          <w:p w14:paraId="3A4A1946" w14:textId="77777777" w:rsidR="007519F6" w:rsidRPr="00C76109" w:rsidRDefault="007519F6" w:rsidP="002D31E8">
            <w:pPr>
              <w:pStyle w:val="NoSpacing"/>
              <w:jc w:val="center"/>
            </w:pPr>
            <w:r w:rsidRPr="00C76109">
              <w:t>Lalewicz Anna</w:t>
            </w:r>
          </w:p>
          <w:p w14:paraId="47B86EE4" w14:textId="77777777" w:rsidR="007519F6" w:rsidRPr="00C76109" w:rsidRDefault="007519F6" w:rsidP="002D31E8">
            <w:pPr>
              <w:pStyle w:val="NoSpacing"/>
              <w:jc w:val="center"/>
            </w:pPr>
            <w:r w:rsidRPr="00C76109">
              <w:t>Węgiel Marcjanna</w:t>
            </w:r>
          </w:p>
          <w:p w14:paraId="09830037" w14:textId="77777777" w:rsidR="007519F6" w:rsidRPr="00C76109" w:rsidRDefault="007519F6" w:rsidP="002D31E8">
            <w:pPr>
              <w:pStyle w:val="NoSpacing"/>
              <w:jc w:val="center"/>
            </w:pPr>
          </w:p>
        </w:tc>
      </w:tr>
      <w:tr w:rsidR="0017707D" w:rsidRPr="00C76109" w14:paraId="6C91E7F2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3DAB380C" w14:textId="77777777" w:rsidR="0017707D" w:rsidRPr="00C76109" w:rsidRDefault="007519F6" w:rsidP="002D31E8">
            <w:pPr>
              <w:pStyle w:val="NoSpacing"/>
              <w:jc w:val="center"/>
            </w:pPr>
            <w:r w:rsidRPr="00C76109">
              <w:t>Luty 2025 r.</w:t>
            </w:r>
          </w:p>
        </w:tc>
      </w:tr>
    </w:tbl>
    <w:p w14:paraId="347C199D" w14:textId="77777777" w:rsidR="0017707D" w:rsidRPr="00C76109" w:rsidRDefault="0017707D" w:rsidP="00E377BE"/>
    <w:p w14:paraId="17EF68B1" w14:textId="77777777" w:rsidR="0017707D" w:rsidRPr="00C76109" w:rsidRDefault="0017707D" w:rsidP="00E377BE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17707D" w:rsidRPr="00C76109" w14:paraId="6C95ACFD" w14:textId="77777777">
        <w:tc>
          <w:tcPr>
            <w:tcW w:w="5000" w:type="pct"/>
          </w:tcPr>
          <w:p w14:paraId="568FFACF" w14:textId="77777777" w:rsidR="008D0C24" w:rsidRPr="00C76109" w:rsidRDefault="001B0A07" w:rsidP="00E377BE">
            <w:pPr>
              <w:pStyle w:val="NoSpacing"/>
              <w:rPr>
                <w:i/>
                <w:iCs/>
              </w:rPr>
            </w:pPr>
            <w:r w:rsidRPr="00C76109">
              <w:rPr>
                <w:i/>
                <w:iCs/>
              </w:rPr>
              <w:t xml:space="preserve">Dokument zawiera </w:t>
            </w:r>
            <w:r w:rsidR="00575A8C" w:rsidRPr="00C76109">
              <w:rPr>
                <w:i/>
                <w:iCs/>
              </w:rPr>
              <w:t>opis</w:t>
            </w:r>
            <w:r w:rsidRPr="00C76109">
              <w:rPr>
                <w:i/>
                <w:iCs/>
              </w:rPr>
              <w:t xml:space="preserve"> analityczn</w:t>
            </w:r>
            <w:r w:rsidR="00575A8C" w:rsidRPr="00C76109">
              <w:rPr>
                <w:i/>
                <w:iCs/>
              </w:rPr>
              <w:t>y</w:t>
            </w:r>
            <w:r w:rsidRPr="00C76109">
              <w:rPr>
                <w:i/>
                <w:iCs/>
              </w:rPr>
              <w:t xml:space="preserve"> </w:t>
            </w:r>
            <w:r w:rsidR="003C30DB" w:rsidRPr="00C76109">
              <w:rPr>
                <w:i/>
                <w:iCs/>
              </w:rPr>
              <w:t xml:space="preserve">projektu polegającego na wykonaniu </w:t>
            </w:r>
            <w:r w:rsidRPr="00C76109">
              <w:rPr>
                <w:i/>
                <w:iCs/>
              </w:rPr>
              <w:t>aplikacji mobilnej</w:t>
            </w:r>
            <w:r w:rsidR="007519F6" w:rsidRPr="00C76109">
              <w:rPr>
                <w:i/>
                <w:iCs/>
              </w:rPr>
              <w:t xml:space="preserve"> na system operacyjny Android</w:t>
            </w:r>
            <w:r w:rsidRPr="00C76109">
              <w:rPr>
                <w:i/>
                <w:iCs/>
              </w:rPr>
              <w:t xml:space="preserve"> dla </w:t>
            </w:r>
            <w:r w:rsidR="007519F6" w:rsidRPr="00C76109">
              <w:rPr>
                <w:i/>
                <w:iCs/>
              </w:rPr>
              <w:t>przychodni</w:t>
            </w:r>
            <w:r w:rsidR="00F16D7B" w:rsidRPr="00C76109">
              <w:rPr>
                <w:i/>
                <w:iCs/>
              </w:rPr>
              <w:t>. Projekt</w:t>
            </w:r>
            <w:r w:rsidR="00D012B3" w:rsidRPr="00C76109">
              <w:rPr>
                <w:i/>
                <w:iCs/>
              </w:rPr>
              <w:t xml:space="preserve"> </w:t>
            </w:r>
            <w:r w:rsidR="0008162D" w:rsidRPr="00C76109">
              <w:rPr>
                <w:i/>
                <w:iCs/>
              </w:rPr>
              <w:t xml:space="preserve">został </w:t>
            </w:r>
            <w:r w:rsidR="00356BDD" w:rsidRPr="00C76109">
              <w:rPr>
                <w:i/>
                <w:iCs/>
              </w:rPr>
              <w:t>opracowany</w:t>
            </w:r>
            <w:r w:rsidR="0008162D" w:rsidRPr="00C76109">
              <w:rPr>
                <w:i/>
                <w:iCs/>
              </w:rPr>
              <w:t xml:space="preserve"> w ramach zajęć z przedmiotu Zarządzanie Systemem Informatycznym.</w:t>
            </w:r>
          </w:p>
        </w:tc>
      </w:tr>
    </w:tbl>
    <w:p w14:paraId="451A654A" w14:textId="77777777" w:rsidR="0017707D" w:rsidRPr="00C76109" w:rsidRDefault="0017707D" w:rsidP="00E377BE"/>
    <w:p w14:paraId="20AC99A2" w14:textId="77777777" w:rsidR="0017707D" w:rsidRPr="00C76109" w:rsidRDefault="0017707D" w:rsidP="00E377BE">
      <w:r w:rsidRPr="00C76109">
        <w:br w:type="page"/>
      </w:r>
    </w:p>
    <w:p w14:paraId="188E95D9" w14:textId="46170312" w:rsidR="004E1945" w:rsidRPr="00C76109" w:rsidRDefault="00F6051A">
      <w:pPr>
        <w:pStyle w:val="TOC1"/>
        <w:tabs>
          <w:tab w:val="left" w:pos="1100"/>
          <w:tab w:val="right" w:leader="dot" w:pos="9062"/>
        </w:tabs>
        <w:rPr>
          <w:noProof/>
          <w:lang w:val="en-US" w:bidi="ar-SA"/>
        </w:rPr>
      </w:pPr>
      <w:r w:rsidRPr="00C76109">
        <w:lastRenderedPageBreak/>
        <w:fldChar w:fldCharType="begin"/>
      </w:r>
      <w:r w:rsidR="00A05D06" w:rsidRPr="00C76109">
        <w:instrText xml:space="preserve"> TOC \o "1-2" \h \z \u </w:instrText>
      </w:r>
      <w:r w:rsidRPr="00C76109">
        <w:fldChar w:fldCharType="separate"/>
      </w:r>
      <w:hyperlink w:anchor="_Toc92835311" w:history="1">
        <w:r w:rsidR="004E1945" w:rsidRPr="00C76109">
          <w:rPr>
            <w:rStyle w:val="Hyperlink"/>
            <w:noProof/>
          </w:rPr>
          <w:t>1</w:t>
        </w:r>
        <w:r w:rsidR="004E1945" w:rsidRPr="00C76109">
          <w:rPr>
            <w:noProof/>
            <w:lang w:val="en-US" w:bidi="ar-SA"/>
          </w:rPr>
          <w:tab/>
        </w:r>
        <w:r w:rsidR="004E1945" w:rsidRPr="00C76109">
          <w:rPr>
            <w:rStyle w:val="Hyperlink"/>
            <w:noProof/>
          </w:rPr>
          <w:t>Wprowadzenie</w:t>
        </w:r>
        <w:r w:rsidR="004E1945" w:rsidRPr="00C76109">
          <w:rPr>
            <w:noProof/>
            <w:webHidden/>
          </w:rPr>
          <w:tab/>
        </w:r>
        <w:r w:rsidR="004E1945" w:rsidRPr="00C76109">
          <w:rPr>
            <w:noProof/>
            <w:webHidden/>
          </w:rPr>
          <w:fldChar w:fldCharType="begin"/>
        </w:r>
        <w:r w:rsidR="004E1945" w:rsidRPr="00C76109">
          <w:rPr>
            <w:noProof/>
            <w:webHidden/>
          </w:rPr>
          <w:instrText xml:space="preserve"> PAGEREF _Toc92835311 \h </w:instrText>
        </w:r>
        <w:r w:rsidR="004E1945" w:rsidRPr="00C76109">
          <w:rPr>
            <w:noProof/>
            <w:webHidden/>
          </w:rPr>
        </w:r>
        <w:r w:rsidR="004E1945" w:rsidRPr="00C76109">
          <w:rPr>
            <w:noProof/>
            <w:webHidden/>
          </w:rPr>
          <w:fldChar w:fldCharType="separate"/>
        </w:r>
        <w:r w:rsidR="00D045AB">
          <w:rPr>
            <w:noProof/>
            <w:webHidden/>
          </w:rPr>
          <w:t>3</w:t>
        </w:r>
        <w:r w:rsidR="004E1945" w:rsidRPr="00C76109">
          <w:rPr>
            <w:noProof/>
            <w:webHidden/>
          </w:rPr>
          <w:fldChar w:fldCharType="end"/>
        </w:r>
      </w:hyperlink>
    </w:p>
    <w:p w14:paraId="31176FF0" w14:textId="56571019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12" w:history="1">
        <w:r w:rsidRPr="00C76109">
          <w:rPr>
            <w:rStyle w:val="Hyperlink"/>
            <w:noProof/>
          </w:rPr>
          <w:t>1.1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Opis systemu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_Toc92835312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D045AB">
          <w:rPr>
            <w:noProof/>
            <w:webHidden/>
          </w:rPr>
          <w:t>3</w:t>
        </w:r>
        <w:r w:rsidRPr="00C76109">
          <w:rPr>
            <w:noProof/>
            <w:webHidden/>
          </w:rPr>
          <w:fldChar w:fldCharType="end"/>
        </w:r>
      </w:hyperlink>
    </w:p>
    <w:p w14:paraId="6B2E1650" w14:textId="6A3D5D06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13" w:history="1">
        <w:r w:rsidRPr="00C76109">
          <w:rPr>
            <w:rStyle w:val="Hyperlink"/>
            <w:noProof/>
          </w:rPr>
          <w:t>1.2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Analiza interesariuszy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_Toc92835313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D045AB">
          <w:rPr>
            <w:noProof/>
            <w:webHidden/>
          </w:rPr>
          <w:t>3</w:t>
        </w:r>
        <w:r w:rsidRPr="00C76109">
          <w:rPr>
            <w:noProof/>
            <w:webHidden/>
          </w:rPr>
          <w:fldChar w:fldCharType="end"/>
        </w:r>
      </w:hyperlink>
    </w:p>
    <w:p w14:paraId="621AE9E1" w14:textId="14D09194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14" w:history="1">
        <w:r w:rsidRPr="00C76109">
          <w:rPr>
            <w:rStyle w:val="Hyperlink"/>
            <w:noProof/>
          </w:rPr>
          <w:t>1.3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Słownik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_Toc92835314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D045AB">
          <w:rPr>
            <w:noProof/>
            <w:webHidden/>
          </w:rPr>
          <w:t>4</w:t>
        </w:r>
        <w:r w:rsidRPr="00C76109">
          <w:rPr>
            <w:noProof/>
            <w:webHidden/>
          </w:rPr>
          <w:fldChar w:fldCharType="end"/>
        </w:r>
      </w:hyperlink>
    </w:p>
    <w:p w14:paraId="3D8B4F74" w14:textId="256CB868" w:rsidR="004E1945" w:rsidRPr="00C76109" w:rsidRDefault="004E1945">
      <w:pPr>
        <w:pStyle w:val="TOC1"/>
        <w:tabs>
          <w:tab w:val="left" w:pos="1100"/>
          <w:tab w:val="right" w:leader="dot" w:pos="9062"/>
        </w:tabs>
        <w:rPr>
          <w:noProof/>
          <w:lang w:val="en-US" w:bidi="ar-SA"/>
        </w:rPr>
      </w:pPr>
      <w:hyperlink w:anchor="_Toc92835315" w:history="1">
        <w:r w:rsidRPr="00C76109">
          <w:rPr>
            <w:rStyle w:val="Hyperlink"/>
            <w:noProof/>
          </w:rPr>
          <w:t>2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Wymagania funkcjonalne - przypadki użycia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_Toc92835315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D045AB">
          <w:rPr>
            <w:noProof/>
            <w:webHidden/>
          </w:rPr>
          <w:t>5</w:t>
        </w:r>
        <w:r w:rsidRPr="00C76109">
          <w:rPr>
            <w:noProof/>
            <w:webHidden/>
          </w:rPr>
          <w:fldChar w:fldCharType="end"/>
        </w:r>
      </w:hyperlink>
    </w:p>
    <w:p w14:paraId="2473F281" w14:textId="163C6915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16" w:history="1">
        <w:r w:rsidRPr="00C76109">
          <w:rPr>
            <w:rStyle w:val="Hyperlink"/>
            <w:noProof/>
          </w:rPr>
          <w:t>2.1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Historyjki użytkownika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_Toc92835316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D045AB">
          <w:rPr>
            <w:noProof/>
            <w:webHidden/>
          </w:rPr>
          <w:t>5</w:t>
        </w:r>
        <w:r w:rsidRPr="00C76109">
          <w:rPr>
            <w:noProof/>
            <w:webHidden/>
          </w:rPr>
          <w:fldChar w:fldCharType="end"/>
        </w:r>
      </w:hyperlink>
    </w:p>
    <w:p w14:paraId="0F2AFEC8" w14:textId="3035A0E5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17" w:history="1">
        <w:r w:rsidRPr="00C76109">
          <w:rPr>
            <w:rStyle w:val="Hyperlink"/>
            <w:noProof/>
          </w:rPr>
          <w:t>2.2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Przypadki użycia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_Toc92835317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D045AB">
          <w:rPr>
            <w:noProof/>
            <w:webHidden/>
          </w:rPr>
          <w:t>6</w:t>
        </w:r>
        <w:r w:rsidRPr="00C76109">
          <w:rPr>
            <w:noProof/>
            <w:webHidden/>
          </w:rPr>
          <w:fldChar w:fldCharType="end"/>
        </w:r>
      </w:hyperlink>
    </w:p>
    <w:p w14:paraId="7F7CEFCE" w14:textId="4BE18E2F" w:rsidR="004E1945" w:rsidRPr="00C76109" w:rsidRDefault="004E1945">
      <w:pPr>
        <w:pStyle w:val="TOC1"/>
        <w:tabs>
          <w:tab w:val="left" w:pos="1100"/>
          <w:tab w:val="right" w:leader="dot" w:pos="9062"/>
        </w:tabs>
        <w:rPr>
          <w:noProof/>
          <w:lang w:val="en-US" w:bidi="ar-SA"/>
        </w:rPr>
      </w:pPr>
      <w:hyperlink w:anchor="_Toc92835318" w:history="1">
        <w:r w:rsidRPr="00C76109">
          <w:rPr>
            <w:rStyle w:val="Hyperlink"/>
            <w:noProof/>
          </w:rPr>
          <w:t>3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Wymagania niefunkcjonalne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_Toc92835318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D045AB">
          <w:rPr>
            <w:noProof/>
            <w:webHidden/>
          </w:rPr>
          <w:t>10</w:t>
        </w:r>
        <w:r w:rsidRPr="00C76109">
          <w:rPr>
            <w:noProof/>
            <w:webHidden/>
          </w:rPr>
          <w:fldChar w:fldCharType="end"/>
        </w:r>
      </w:hyperlink>
    </w:p>
    <w:p w14:paraId="7708B808" w14:textId="70054220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19" w:history="1">
        <w:r w:rsidRPr="00C76109">
          <w:rPr>
            <w:rStyle w:val="Hyperlink"/>
            <w:noProof/>
          </w:rPr>
          <w:t>3.1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Wymagania względem projektu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_Toc92835319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D045AB">
          <w:rPr>
            <w:noProof/>
            <w:webHidden/>
          </w:rPr>
          <w:t>10</w:t>
        </w:r>
        <w:r w:rsidRPr="00C76109">
          <w:rPr>
            <w:noProof/>
            <w:webHidden/>
          </w:rPr>
          <w:fldChar w:fldCharType="end"/>
        </w:r>
      </w:hyperlink>
    </w:p>
    <w:p w14:paraId="2488F109" w14:textId="298BDD29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20" w:history="1">
        <w:r w:rsidRPr="00C76109">
          <w:rPr>
            <w:rStyle w:val="Hyperlink"/>
            <w:noProof/>
          </w:rPr>
          <w:t>3.2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Reguły biznesowe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_Toc92835320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D045AB">
          <w:rPr>
            <w:noProof/>
            <w:webHidden/>
          </w:rPr>
          <w:t>10</w:t>
        </w:r>
        <w:r w:rsidRPr="00C76109">
          <w:rPr>
            <w:noProof/>
            <w:webHidden/>
          </w:rPr>
          <w:fldChar w:fldCharType="end"/>
        </w:r>
      </w:hyperlink>
    </w:p>
    <w:p w14:paraId="3493AFED" w14:textId="0310D343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21" w:history="1">
        <w:r w:rsidRPr="00C76109">
          <w:rPr>
            <w:rStyle w:val="Hyperlink"/>
            <w:noProof/>
          </w:rPr>
          <w:t>3.3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Ograniczenia implementacji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_Toc92835321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D045AB">
          <w:rPr>
            <w:noProof/>
            <w:webHidden/>
          </w:rPr>
          <w:t>11</w:t>
        </w:r>
        <w:r w:rsidRPr="00C76109">
          <w:rPr>
            <w:noProof/>
            <w:webHidden/>
          </w:rPr>
          <w:fldChar w:fldCharType="end"/>
        </w:r>
      </w:hyperlink>
    </w:p>
    <w:p w14:paraId="20D0DFC8" w14:textId="1425EFD8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22" w:history="1">
        <w:r w:rsidRPr="00C76109">
          <w:rPr>
            <w:rStyle w:val="Hyperlink"/>
            <w:noProof/>
          </w:rPr>
          <w:t>3.4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Dostępność, wydajność, niezawodność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_Toc92835322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D045AB">
          <w:rPr>
            <w:noProof/>
            <w:webHidden/>
          </w:rPr>
          <w:t>11</w:t>
        </w:r>
        <w:r w:rsidRPr="00C76109">
          <w:rPr>
            <w:noProof/>
            <w:webHidden/>
          </w:rPr>
          <w:fldChar w:fldCharType="end"/>
        </w:r>
      </w:hyperlink>
    </w:p>
    <w:p w14:paraId="0825B67B" w14:textId="5023C025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23" w:history="1">
        <w:r w:rsidRPr="00C76109">
          <w:rPr>
            <w:rStyle w:val="Hyperlink"/>
            <w:noProof/>
          </w:rPr>
          <w:t>3.5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Użyteczność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_Toc92835323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D045AB">
          <w:rPr>
            <w:noProof/>
            <w:webHidden/>
          </w:rPr>
          <w:t>11</w:t>
        </w:r>
        <w:r w:rsidRPr="00C76109">
          <w:rPr>
            <w:noProof/>
            <w:webHidden/>
          </w:rPr>
          <w:fldChar w:fldCharType="end"/>
        </w:r>
      </w:hyperlink>
    </w:p>
    <w:p w14:paraId="29D6305A" w14:textId="3D6DA321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24" w:history="1">
        <w:r w:rsidRPr="00C76109">
          <w:rPr>
            <w:rStyle w:val="Hyperlink"/>
            <w:noProof/>
          </w:rPr>
          <w:t>3.6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Dokumentacja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_Toc92835324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D045AB">
          <w:rPr>
            <w:noProof/>
            <w:webHidden/>
          </w:rPr>
          <w:t>11</w:t>
        </w:r>
        <w:r w:rsidRPr="00C76109">
          <w:rPr>
            <w:noProof/>
            <w:webHidden/>
          </w:rPr>
          <w:fldChar w:fldCharType="end"/>
        </w:r>
      </w:hyperlink>
    </w:p>
    <w:p w14:paraId="1909B1DB" w14:textId="5DCCB536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25" w:history="1">
        <w:r w:rsidRPr="00C76109">
          <w:rPr>
            <w:rStyle w:val="Hyperlink"/>
            <w:noProof/>
          </w:rPr>
          <w:t>3.7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Utrzymanie systemu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_Toc92835325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D045AB">
          <w:rPr>
            <w:noProof/>
            <w:webHidden/>
          </w:rPr>
          <w:t>12</w:t>
        </w:r>
        <w:r w:rsidRPr="00C76109">
          <w:rPr>
            <w:noProof/>
            <w:webHidden/>
          </w:rPr>
          <w:fldChar w:fldCharType="end"/>
        </w:r>
      </w:hyperlink>
    </w:p>
    <w:p w14:paraId="23F8EB23" w14:textId="77777777" w:rsidR="00A05D06" w:rsidRPr="00C76109" w:rsidRDefault="00F6051A" w:rsidP="00E377BE">
      <w:r w:rsidRPr="00C76109">
        <w:fldChar w:fldCharType="end"/>
      </w:r>
    </w:p>
    <w:p w14:paraId="1F61699F" w14:textId="77777777" w:rsidR="004D1C39" w:rsidRPr="00C76109" w:rsidRDefault="004D1C39" w:rsidP="00E377BE">
      <w:pPr>
        <w:rPr>
          <w:rFonts w:ascii="Cambria" w:hAnsi="Cambria"/>
          <w:sz w:val="28"/>
          <w:szCs w:val="28"/>
        </w:rPr>
      </w:pPr>
      <w:r w:rsidRPr="00C76109">
        <w:br w:type="page"/>
      </w:r>
    </w:p>
    <w:p w14:paraId="771DAC4F" w14:textId="77777777" w:rsidR="004905D2" w:rsidRPr="00C76109" w:rsidRDefault="004905D2" w:rsidP="00E377BE">
      <w:pPr>
        <w:pStyle w:val="Heading1"/>
      </w:pPr>
      <w:bookmarkStart w:id="0" w:name="_Toc92835311"/>
      <w:r w:rsidRPr="00C76109">
        <w:lastRenderedPageBreak/>
        <w:t>Wprowadzenie</w:t>
      </w:r>
      <w:bookmarkEnd w:id="0"/>
    </w:p>
    <w:p w14:paraId="486851B4" w14:textId="77777777" w:rsidR="004905D2" w:rsidRPr="00C76109" w:rsidRDefault="004905D2" w:rsidP="00E377BE">
      <w:pPr>
        <w:pStyle w:val="Heading2"/>
      </w:pPr>
      <w:bookmarkStart w:id="1" w:name="_Toc92835312"/>
      <w:r w:rsidRPr="00C76109">
        <w:t>Opis systemu</w:t>
      </w:r>
      <w:bookmarkEnd w:id="1"/>
    </w:p>
    <w:p w14:paraId="65133BBB" w14:textId="3735EA74" w:rsidR="00DE6FC0" w:rsidRPr="00C76109" w:rsidRDefault="009F1810" w:rsidP="00DE6FC0">
      <w:pPr>
        <w:rPr>
          <w:i/>
          <w:iCs/>
        </w:rPr>
      </w:pPr>
      <w:r w:rsidRPr="00C76109">
        <w:rPr>
          <w:i/>
          <w:iCs/>
        </w:rPr>
        <w:t xml:space="preserve">Aplikacja mobilna dla użytkowników </w:t>
      </w:r>
      <w:r w:rsidR="00113CA9" w:rsidRPr="00C76109">
        <w:rPr>
          <w:i/>
          <w:iCs/>
        </w:rPr>
        <w:t>przychodni</w:t>
      </w:r>
      <w:r w:rsidR="00992719" w:rsidRPr="00C76109">
        <w:rPr>
          <w:i/>
          <w:iCs/>
        </w:rPr>
        <w:t xml:space="preserve"> ma umożliwić użytkownikom łatw</w:t>
      </w:r>
      <w:r w:rsidR="00C76109">
        <w:rPr>
          <w:i/>
          <w:iCs/>
        </w:rPr>
        <w:t>iejszy</w:t>
      </w:r>
      <w:r w:rsidR="00992719" w:rsidRPr="00C76109">
        <w:rPr>
          <w:i/>
          <w:iCs/>
        </w:rPr>
        <w:t xml:space="preserve"> dostęp do </w:t>
      </w:r>
      <w:r w:rsidR="00113CA9" w:rsidRPr="00C76109">
        <w:rPr>
          <w:i/>
          <w:iCs/>
        </w:rPr>
        <w:t>usług medycznych</w:t>
      </w:r>
      <w:r w:rsidR="00A51072" w:rsidRPr="00C76109">
        <w:rPr>
          <w:i/>
          <w:iCs/>
        </w:rPr>
        <w:t>.</w:t>
      </w:r>
      <w:r w:rsidR="003F5AB9" w:rsidRPr="00C76109">
        <w:rPr>
          <w:i/>
          <w:iCs/>
        </w:rPr>
        <w:t xml:space="preserve"> Dzięki wykorzystaniu aplikacji mobilne</w:t>
      </w:r>
      <w:r w:rsidR="00474DBB">
        <w:rPr>
          <w:i/>
          <w:iCs/>
        </w:rPr>
        <w:t xml:space="preserve">j </w:t>
      </w:r>
      <w:r w:rsidR="00113CA9" w:rsidRPr="00C76109">
        <w:rPr>
          <w:i/>
          <w:iCs/>
        </w:rPr>
        <w:t>pacjenci będą</w:t>
      </w:r>
      <w:r w:rsidR="003F5AB9" w:rsidRPr="00C76109">
        <w:rPr>
          <w:i/>
          <w:iCs/>
        </w:rPr>
        <w:t xml:space="preserve"> </w:t>
      </w:r>
      <w:r w:rsidR="00C76109">
        <w:rPr>
          <w:i/>
          <w:iCs/>
        </w:rPr>
        <w:t>mogli samodzielnie zapisywać się do lekarzy bez konieczności kontaktu z pracownikami rejestracji z przychod</w:t>
      </w:r>
      <w:r w:rsidR="007C4254">
        <w:rPr>
          <w:i/>
          <w:iCs/>
        </w:rPr>
        <w:t>n</w:t>
      </w:r>
      <w:r w:rsidR="00C76109">
        <w:rPr>
          <w:i/>
          <w:iCs/>
        </w:rPr>
        <w:t>i. Uzyskają również dostęp do historii wizyt. Pracownicy medyczni uzyskają wygodny dostęp do grafików</w:t>
      </w:r>
      <w:r w:rsidR="004B3B49">
        <w:rPr>
          <w:i/>
          <w:iCs/>
        </w:rPr>
        <w:t xml:space="preserve"> oraz szczegółów wizyt pacjentów</w:t>
      </w:r>
      <w:r w:rsidR="00C76109">
        <w:rPr>
          <w:i/>
          <w:iCs/>
        </w:rPr>
        <w:t xml:space="preserve">. </w:t>
      </w:r>
      <w:r w:rsidR="004B3B49">
        <w:rPr>
          <w:i/>
          <w:iCs/>
        </w:rPr>
        <w:t xml:space="preserve">Pracownicy rejestracji uzyskają dostęp do dodawania i edytowania wizyt. </w:t>
      </w:r>
      <w:r w:rsidR="00C76109">
        <w:rPr>
          <w:i/>
          <w:iCs/>
        </w:rPr>
        <w:t>Aplikacj</w:t>
      </w:r>
      <w:r w:rsidR="004B3B49">
        <w:rPr>
          <w:i/>
          <w:iCs/>
        </w:rPr>
        <w:t>a</w:t>
      </w:r>
      <w:r w:rsidR="00C76109">
        <w:rPr>
          <w:i/>
          <w:iCs/>
        </w:rPr>
        <w:t xml:space="preserve"> przyczyni się do wzrostu dostępności przychodni oraz ułatwi codzienną pracę do wszystkich pracowników</w:t>
      </w:r>
      <w:r w:rsidR="00C80ECC" w:rsidRPr="00C76109">
        <w:rPr>
          <w:i/>
          <w:iCs/>
        </w:rPr>
        <w:t>.</w:t>
      </w:r>
    </w:p>
    <w:p w14:paraId="2DE770DE" w14:textId="77777777" w:rsidR="004905D2" w:rsidRDefault="00DE6FC0" w:rsidP="00E377BE">
      <w:pPr>
        <w:pStyle w:val="Heading2"/>
      </w:pPr>
      <w:bookmarkStart w:id="2" w:name="_Toc92835313"/>
      <w:r w:rsidRPr="00C76109">
        <w:t>Analiza interesariuszy</w:t>
      </w:r>
      <w:bookmarkEnd w:id="2"/>
    </w:p>
    <w:p w14:paraId="22E1B8C3" w14:textId="77777777" w:rsidR="002778A5" w:rsidRDefault="00BC142D" w:rsidP="002778A5">
      <w:r>
        <w:rPr>
          <w:noProof/>
        </w:rPr>
        <w:drawing>
          <wp:anchor distT="0" distB="0" distL="114300" distR="114300" simplePos="0" relativeHeight="251657728" behindDoc="0" locked="0" layoutInCell="1" allowOverlap="1" wp14:anchorId="43CD0A45" wp14:editId="2C0FD1DC">
            <wp:simplePos x="0" y="0"/>
            <wp:positionH relativeFrom="column">
              <wp:posOffset>-17780</wp:posOffset>
            </wp:positionH>
            <wp:positionV relativeFrom="paragraph">
              <wp:posOffset>434975</wp:posOffset>
            </wp:positionV>
            <wp:extent cx="5760720" cy="3340735"/>
            <wp:effectExtent l="0" t="0" r="0" b="0"/>
            <wp:wrapSquare wrapText="bothSides"/>
            <wp:docPr id="4" name="Picture 2" descr="A table with many words&#13;&#13;&#13;&#10;&#13;&#13;&#13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table with many words&#13;&#13;&#13;&#10;&#13;&#13;&#13;&#10;Description automatically generated with medium confidence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9C896" w14:textId="77777777" w:rsidR="002778A5" w:rsidRDefault="002778A5" w:rsidP="002778A5"/>
    <w:p w14:paraId="031101BB" w14:textId="77777777" w:rsidR="002778A5" w:rsidRDefault="002778A5" w:rsidP="002778A5"/>
    <w:p w14:paraId="3E7C113D" w14:textId="77777777" w:rsidR="002778A5" w:rsidRDefault="002778A5" w:rsidP="002778A5"/>
    <w:p w14:paraId="38AE34BE" w14:textId="77777777" w:rsidR="002778A5" w:rsidRDefault="002778A5" w:rsidP="002778A5"/>
    <w:p w14:paraId="0E2A36DE" w14:textId="77777777" w:rsidR="002778A5" w:rsidRDefault="002778A5" w:rsidP="002778A5"/>
    <w:p w14:paraId="04878DF6" w14:textId="77777777" w:rsidR="002778A5" w:rsidRDefault="002778A5" w:rsidP="002778A5"/>
    <w:p w14:paraId="5F5DC964" w14:textId="77777777" w:rsidR="002778A5" w:rsidRDefault="002778A5" w:rsidP="002778A5"/>
    <w:p w14:paraId="2C03F5EB" w14:textId="77777777" w:rsidR="002778A5" w:rsidRPr="002778A5" w:rsidRDefault="002778A5" w:rsidP="002778A5"/>
    <w:p w14:paraId="2EFE0420" w14:textId="77777777" w:rsidR="006F369A" w:rsidRDefault="00BC142D" w:rsidP="006F369A"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75F2A1C3" wp14:editId="7834A28F">
            <wp:simplePos x="0" y="0"/>
            <wp:positionH relativeFrom="column">
              <wp:posOffset>447040</wp:posOffset>
            </wp:positionH>
            <wp:positionV relativeFrom="paragraph">
              <wp:posOffset>210185</wp:posOffset>
            </wp:positionV>
            <wp:extent cx="3698240" cy="3331845"/>
            <wp:effectExtent l="0" t="0" r="0" b="0"/>
            <wp:wrapSquare wrapText="bothSides"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333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10B9A" w14:textId="77777777" w:rsidR="006F369A" w:rsidRPr="006F369A" w:rsidRDefault="006F369A" w:rsidP="006F369A"/>
    <w:p w14:paraId="7756F3D3" w14:textId="77777777" w:rsidR="005717BC" w:rsidRDefault="005717BC" w:rsidP="005717BC"/>
    <w:p w14:paraId="5DD4E089" w14:textId="77777777" w:rsidR="006F369A" w:rsidRDefault="006F369A" w:rsidP="005717BC"/>
    <w:p w14:paraId="4AB6BD6A" w14:textId="77777777" w:rsidR="006F369A" w:rsidRDefault="006F369A" w:rsidP="005717BC"/>
    <w:p w14:paraId="5F8D5696" w14:textId="77777777" w:rsidR="006F369A" w:rsidRDefault="006F369A" w:rsidP="005717BC"/>
    <w:p w14:paraId="4C3F927B" w14:textId="77777777" w:rsidR="006F369A" w:rsidRDefault="006F369A" w:rsidP="005717BC"/>
    <w:p w14:paraId="3DE3584B" w14:textId="77777777" w:rsidR="006F369A" w:rsidRDefault="006F369A" w:rsidP="005717BC"/>
    <w:p w14:paraId="55BF0664" w14:textId="77777777" w:rsidR="006F369A" w:rsidRDefault="006F369A" w:rsidP="005717BC"/>
    <w:p w14:paraId="1C651FAB" w14:textId="77777777" w:rsidR="006F369A" w:rsidRDefault="006F369A" w:rsidP="005717BC"/>
    <w:p w14:paraId="6E7CA7D4" w14:textId="77777777" w:rsidR="006F369A" w:rsidRDefault="006F369A" w:rsidP="005717BC"/>
    <w:p w14:paraId="3F3F5F82" w14:textId="77777777" w:rsidR="002778A5" w:rsidRPr="00C76109" w:rsidRDefault="002778A5" w:rsidP="005717BC"/>
    <w:p w14:paraId="7D3FE2DA" w14:textId="77777777" w:rsidR="00056D49" w:rsidRDefault="00056D49" w:rsidP="00E377BE">
      <w:pPr>
        <w:pStyle w:val="Heading2"/>
      </w:pPr>
      <w:bookmarkStart w:id="3" w:name="_Toc92835314"/>
      <w:r w:rsidRPr="00C76109">
        <w:t>Słownik</w:t>
      </w:r>
      <w:bookmarkEnd w:id="3"/>
    </w:p>
    <w:p w14:paraId="16EEC33A" w14:textId="77777777" w:rsidR="00C100E2" w:rsidRPr="00C100E2" w:rsidRDefault="00C100E2" w:rsidP="00C100E2">
      <w:r>
        <w:t xml:space="preserve">APLIKACJA – </w:t>
      </w:r>
      <w:r>
        <w:rPr>
          <w:i/>
          <w:iCs/>
        </w:rPr>
        <w:t>oprogramowanie do obsługi zapisów w przychodni wykonane w ramach niniejszego projektu.</w:t>
      </w:r>
    </w:p>
    <w:p w14:paraId="60C44F7A" w14:textId="77777777" w:rsidR="00E70947" w:rsidRPr="00E70947" w:rsidRDefault="00E70947" w:rsidP="00E70947">
      <w:r>
        <w:rPr>
          <w:i/>
          <w:iCs/>
        </w:rPr>
        <w:t>UŻYTKOWNIK APLIKACJI – osoba, która posiada zainstalowaną aplikację oraz utworzyła konto</w:t>
      </w:r>
    </w:p>
    <w:p w14:paraId="6629D921" w14:textId="77777777" w:rsidR="00C76109" w:rsidRDefault="00C76109" w:rsidP="00C76109">
      <w:pPr>
        <w:rPr>
          <w:i/>
          <w:iCs/>
        </w:rPr>
      </w:pPr>
      <w:r>
        <w:rPr>
          <w:i/>
          <w:iCs/>
        </w:rPr>
        <w:t>PACJENT – użytkownik aplikacji, który chce skorzystać z oferowanych</w:t>
      </w:r>
      <w:r w:rsidR="00E70947">
        <w:rPr>
          <w:i/>
          <w:iCs/>
        </w:rPr>
        <w:t xml:space="preserve"> przez przychodnię</w:t>
      </w:r>
      <w:r>
        <w:rPr>
          <w:i/>
          <w:iCs/>
        </w:rPr>
        <w:t xml:space="preserve"> usług medycznych</w:t>
      </w:r>
    </w:p>
    <w:p w14:paraId="6E7BB0B6" w14:textId="77777777" w:rsidR="00C76109" w:rsidRDefault="00C76109" w:rsidP="00C76109">
      <w:pPr>
        <w:rPr>
          <w:i/>
          <w:iCs/>
        </w:rPr>
      </w:pPr>
      <w:r w:rsidRPr="004243C1">
        <w:rPr>
          <w:sz w:val="20"/>
          <w:szCs w:val="20"/>
        </w:rPr>
        <w:t xml:space="preserve">KADRA MEDYCZNA </w:t>
      </w:r>
      <w:r>
        <w:rPr>
          <w:sz w:val="20"/>
          <w:szCs w:val="20"/>
        </w:rPr>
        <w:t xml:space="preserve">– </w:t>
      </w:r>
      <w:r>
        <w:rPr>
          <w:i/>
          <w:iCs/>
        </w:rPr>
        <w:t>le</w:t>
      </w:r>
      <w:r w:rsidRPr="00C76109">
        <w:rPr>
          <w:i/>
          <w:iCs/>
        </w:rPr>
        <w:t>karze oraz pielęgniarki</w:t>
      </w:r>
      <w:r w:rsidR="00E70947">
        <w:rPr>
          <w:i/>
          <w:iCs/>
        </w:rPr>
        <w:t xml:space="preserve"> zatrudnieni w przychodni</w:t>
      </w:r>
    </w:p>
    <w:p w14:paraId="1A371B46" w14:textId="77777777" w:rsidR="00E70947" w:rsidRDefault="00E70947" w:rsidP="00C76109">
      <w:pPr>
        <w:rPr>
          <w:i/>
          <w:iCs/>
        </w:rPr>
      </w:pPr>
    </w:p>
    <w:p w14:paraId="4F1E0826" w14:textId="77777777" w:rsidR="00E70947" w:rsidRDefault="00E70947" w:rsidP="00C76109">
      <w:pPr>
        <w:rPr>
          <w:i/>
          <w:iCs/>
        </w:rPr>
      </w:pPr>
    </w:p>
    <w:p w14:paraId="4E2B6ABA" w14:textId="77777777" w:rsidR="00E70947" w:rsidRDefault="00E70947" w:rsidP="00C76109">
      <w:pPr>
        <w:rPr>
          <w:i/>
          <w:iCs/>
        </w:rPr>
      </w:pPr>
    </w:p>
    <w:p w14:paraId="72AA4200" w14:textId="77777777" w:rsidR="00E70947" w:rsidRDefault="00E70947" w:rsidP="00C76109">
      <w:pPr>
        <w:rPr>
          <w:i/>
          <w:iCs/>
        </w:rPr>
      </w:pPr>
    </w:p>
    <w:p w14:paraId="08B2F170" w14:textId="77777777" w:rsidR="00E70947" w:rsidRDefault="00E70947" w:rsidP="00C76109">
      <w:pPr>
        <w:rPr>
          <w:i/>
          <w:iCs/>
        </w:rPr>
      </w:pPr>
    </w:p>
    <w:p w14:paraId="53E51DB1" w14:textId="77777777" w:rsidR="00E70947" w:rsidRDefault="00E70947" w:rsidP="00C76109">
      <w:pPr>
        <w:rPr>
          <w:i/>
          <w:iCs/>
        </w:rPr>
      </w:pPr>
    </w:p>
    <w:p w14:paraId="17B0FE7F" w14:textId="77777777" w:rsidR="002778A5" w:rsidRDefault="002778A5" w:rsidP="00C76109">
      <w:pPr>
        <w:rPr>
          <w:i/>
          <w:iCs/>
        </w:rPr>
      </w:pPr>
    </w:p>
    <w:p w14:paraId="7C2016E4" w14:textId="77777777" w:rsidR="002778A5" w:rsidRDefault="002778A5" w:rsidP="00C76109">
      <w:pPr>
        <w:rPr>
          <w:i/>
          <w:iCs/>
        </w:rPr>
      </w:pPr>
    </w:p>
    <w:p w14:paraId="761B10FA" w14:textId="77777777" w:rsidR="002778A5" w:rsidRDefault="002778A5" w:rsidP="00C100E2">
      <w:pPr>
        <w:ind w:left="0"/>
        <w:rPr>
          <w:i/>
          <w:iCs/>
        </w:rPr>
      </w:pPr>
    </w:p>
    <w:p w14:paraId="2ADF07B5" w14:textId="77777777" w:rsidR="00474DBB" w:rsidRDefault="00474DBB" w:rsidP="00C100E2">
      <w:pPr>
        <w:ind w:left="0"/>
        <w:rPr>
          <w:i/>
          <w:iCs/>
        </w:rPr>
      </w:pPr>
    </w:p>
    <w:p w14:paraId="07673318" w14:textId="77777777" w:rsidR="00966817" w:rsidRDefault="00C66208" w:rsidP="00966817">
      <w:pPr>
        <w:pStyle w:val="Heading2"/>
      </w:pPr>
      <w:r w:rsidRPr="00C76109">
        <w:lastRenderedPageBreak/>
        <w:t>Model dziedziny</w:t>
      </w:r>
    </w:p>
    <w:p w14:paraId="1D1FE554" w14:textId="77777777" w:rsidR="00E70947" w:rsidRPr="00E70947" w:rsidRDefault="00E70947" w:rsidP="00E70947"/>
    <w:p w14:paraId="6BAD9789" w14:textId="77777777" w:rsidR="00E70947" w:rsidRDefault="00BC142D" w:rsidP="00E70947">
      <w:r>
        <w:rPr>
          <w:noProof/>
        </w:rPr>
        <w:drawing>
          <wp:inline distT="0" distB="0" distL="0" distR="0" wp14:anchorId="164D375F" wp14:editId="2B51EEE3">
            <wp:extent cx="5270500" cy="3302000"/>
            <wp:effectExtent l="0" t="0" r="0" b="0"/>
            <wp:docPr id="1" name="Picture 1" descr="A diagram of a company&#13;&#13;&#13;&#10;&#13;&#13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company&#13;&#13;&#13;&#10;&#13;&#13;&#13;&#10;Description automatically generated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B62AB" w14:textId="77777777" w:rsidR="002778A5" w:rsidRPr="00E70947" w:rsidRDefault="002778A5" w:rsidP="00E70947"/>
    <w:p w14:paraId="4D253CB8" w14:textId="77777777" w:rsidR="004905D2" w:rsidRPr="00C76109" w:rsidRDefault="000B3E49" w:rsidP="00E377BE">
      <w:pPr>
        <w:pStyle w:val="Heading1"/>
      </w:pPr>
      <w:bookmarkStart w:id="4" w:name="_Toc92835315"/>
      <w:r w:rsidRPr="00C76109">
        <w:t>Wymagania funkcjonalne</w:t>
      </w:r>
      <w:bookmarkEnd w:id="4"/>
    </w:p>
    <w:p w14:paraId="28974FC3" w14:textId="77777777" w:rsidR="0014493F" w:rsidRPr="00C76109" w:rsidRDefault="0014493F" w:rsidP="0014493F">
      <w:pPr>
        <w:pStyle w:val="Heading2"/>
      </w:pPr>
      <w:bookmarkStart w:id="5" w:name="_Toc92835316"/>
      <w:r w:rsidRPr="00C76109">
        <w:t>Historyjki użytkownika</w:t>
      </w:r>
      <w:bookmarkEnd w:id="5"/>
    </w:p>
    <w:p w14:paraId="4FDBBB6A" w14:textId="77777777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US1 - Jako pacjent chciałbym założyć konto pacjenta, aby móc zarejestrować się do lekarza oraz mieć informacje o terminach wizyt.</w:t>
      </w:r>
    </w:p>
    <w:p w14:paraId="3BB1A79A" w14:textId="77777777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US2 - Jako pacjent chciałbym móc zapisać się na wizytę za pomocą aplikacji, aby nie tracić czasu na infolinii.</w:t>
      </w:r>
    </w:p>
    <w:p w14:paraId="29778D79" w14:textId="77777777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 xml:space="preserve">US3 - Jako lekarz chciałbym </w:t>
      </w:r>
      <w:r w:rsidR="004B3B49">
        <w:t>posiadać</w:t>
      </w:r>
      <w:r>
        <w:t xml:space="preserve"> konto lekarza, aby mieć dostęp do informacji o wizytach pacjentów.</w:t>
      </w:r>
    </w:p>
    <w:p w14:paraId="6A7B1C38" w14:textId="77777777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US4 - Jako lekarz chciałbym wdrożenia aplikacji, aby móc przeglądać grafik w telefonie.</w:t>
      </w:r>
    </w:p>
    <w:p w14:paraId="0FF67234" w14:textId="77777777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US5</w:t>
      </w:r>
      <w:r w:rsidR="007C4254">
        <w:t xml:space="preserve"> </w:t>
      </w:r>
      <w:r>
        <w:t>- Jako pielęgniarka chciałabym uzyskać dostęp do systemu, w celu uzyskaniu informacji o wizytach pacjentów.</w:t>
      </w:r>
    </w:p>
    <w:p w14:paraId="7C87F0E8" w14:textId="77777777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US6 - Jako pracownik rejestracji chciałbym wprowadzenia systemu, aby pacjenci mogli zapisywać się samodzielnie.</w:t>
      </w:r>
    </w:p>
    <w:p w14:paraId="0631E115" w14:textId="77777777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US7 - Jako dyrektor przychodni chciałbym wprowadzenia systemu, aby zwiększyć dostępność do przychodni oraz zautomatyzować proces rejestracji.</w:t>
      </w:r>
    </w:p>
    <w:p w14:paraId="42948C37" w14:textId="77777777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US8 - Jako organ prowadzący jednostkę chciałbym sfinansować projekt, aby zwiększyć dostępność do usług medycznych.</w:t>
      </w:r>
    </w:p>
    <w:p w14:paraId="57D3EC8D" w14:textId="77777777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US9 - Jako wykonawca aplikacji chciałbym zrealizować projekt, aby wywiązać się z umowy i uzyskać wynagrodzenie.</w:t>
      </w:r>
    </w:p>
    <w:p w14:paraId="7826BD81" w14:textId="77777777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US10 - Jako administrator systemu informatycznego w przychodni chciałbym uzyskać dostęp administratora, aby móc sprawować kontrolę nad działaniem systemu.</w:t>
      </w:r>
    </w:p>
    <w:p w14:paraId="0140E75E" w14:textId="77777777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lastRenderedPageBreak/>
        <w:t>US11 - Jako pracownik mediów chciałbym informować o efektach projektu, aby zwiększyć zainteresowanie aplikacją.</w:t>
      </w:r>
    </w:p>
    <w:p w14:paraId="31F8AB09" w14:textId="77777777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US12 - Jako konkurencja chciałbym wiedzieć o realizacji projektu, aby móc przygotować się na zmieniające się okoliczności i ewentualne wdrożenie konkurencyjnego systemu.</w:t>
      </w:r>
    </w:p>
    <w:p w14:paraId="2BC6405A" w14:textId="77777777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 xml:space="preserve">US13 - Jako pracownik działu finansowego chciałbym realizacji projektu, aby zoptymalizować koszty działania przychodni. </w:t>
      </w:r>
    </w:p>
    <w:p w14:paraId="6F9F97FE" w14:textId="77777777" w:rsidR="002778A5" w:rsidRPr="00C76109" w:rsidRDefault="002778A5" w:rsidP="0014493F"/>
    <w:p w14:paraId="5896E4EB" w14:textId="77777777" w:rsidR="0014493F" w:rsidRDefault="0014493F" w:rsidP="00E377BE">
      <w:pPr>
        <w:pStyle w:val="Heading2"/>
      </w:pPr>
      <w:bookmarkStart w:id="6" w:name="_Toc92835317"/>
      <w:r w:rsidRPr="00C76109">
        <w:t>Przypadki użycia</w:t>
      </w:r>
      <w:bookmarkEnd w:id="6"/>
    </w:p>
    <w:p w14:paraId="2FD8F459" w14:textId="77777777" w:rsidR="00E70947" w:rsidRPr="00E70947" w:rsidRDefault="00BC142D" w:rsidP="00E70947">
      <w:r>
        <w:rPr>
          <w:noProof/>
        </w:rPr>
        <w:drawing>
          <wp:anchor distT="0" distB="0" distL="114300" distR="114300" simplePos="0" relativeHeight="251658752" behindDoc="0" locked="0" layoutInCell="1" allowOverlap="1" wp14:anchorId="014636DC" wp14:editId="7DB358D4">
            <wp:simplePos x="0" y="0"/>
            <wp:positionH relativeFrom="column">
              <wp:posOffset>193675</wp:posOffset>
            </wp:positionH>
            <wp:positionV relativeFrom="paragraph">
              <wp:posOffset>483870</wp:posOffset>
            </wp:positionV>
            <wp:extent cx="5495925" cy="345503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455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2C02B" w14:textId="77777777" w:rsidR="0014493F" w:rsidRDefault="0014493F" w:rsidP="0014493F"/>
    <w:p w14:paraId="1D32F030" w14:textId="77777777" w:rsidR="00442B51" w:rsidRPr="00C76109" w:rsidRDefault="00442B51" w:rsidP="0014493F"/>
    <w:p w14:paraId="46352E9D" w14:textId="77777777" w:rsidR="0048262F" w:rsidRPr="00C76109" w:rsidRDefault="0048262F" w:rsidP="0048262F">
      <w:pPr>
        <w:pStyle w:val="Heading3"/>
      </w:pPr>
      <w:r w:rsidRPr="00C76109">
        <w:rPr>
          <w:i/>
          <w:iCs/>
        </w:rPr>
        <w:t>U</w:t>
      </w:r>
      <w:r>
        <w:rPr>
          <w:i/>
          <w:iCs/>
        </w:rPr>
        <w:t>C1</w:t>
      </w:r>
      <w:r w:rsidRPr="00C76109">
        <w:rPr>
          <w:i/>
          <w:iCs/>
        </w:rPr>
        <w:t xml:space="preserve"> – </w:t>
      </w:r>
      <w:r>
        <w:rPr>
          <w:i/>
          <w:iCs/>
        </w:rPr>
        <w:t>Zakładanie konta pacjenta</w:t>
      </w:r>
    </w:p>
    <w:p w14:paraId="014A1A53" w14:textId="77777777" w:rsidR="0048262F" w:rsidRDefault="0048262F" w:rsidP="0048262F">
      <w:pPr>
        <w:pStyle w:val="Heading4"/>
      </w:pPr>
      <w:r w:rsidRPr="00C76109">
        <w:t>Opis przypadku użycia</w:t>
      </w:r>
    </w:p>
    <w:p w14:paraId="12E09B1A" w14:textId="77777777" w:rsidR="0048262F" w:rsidRPr="000B4F71" w:rsidRDefault="0048262F" w:rsidP="0048262F">
      <w:pPr>
        <w:rPr>
          <w:i/>
          <w:iCs/>
        </w:rPr>
      </w:pPr>
      <w:r w:rsidRPr="000B4F71">
        <w:rPr>
          <w:i/>
          <w:iCs/>
        </w:rPr>
        <w:t xml:space="preserve">Kiedy </w:t>
      </w:r>
      <w:r>
        <w:rPr>
          <w:i/>
          <w:iCs/>
        </w:rPr>
        <w:t>użytko</w:t>
      </w:r>
      <w:r w:rsidR="00C25753">
        <w:rPr>
          <w:i/>
          <w:iCs/>
        </w:rPr>
        <w:t>w</w:t>
      </w:r>
      <w:r>
        <w:rPr>
          <w:i/>
          <w:iCs/>
        </w:rPr>
        <w:t>nik chce skorzystać z aplikacji musi mieć założone konto w aplikacji. Dzięki temu pacjent może umawiać</w:t>
      </w:r>
      <w:r w:rsidRPr="000B4F71">
        <w:rPr>
          <w:i/>
          <w:iCs/>
        </w:rPr>
        <w:t xml:space="preserve"> wizytę do wybranego</w:t>
      </w:r>
      <w:r w:rsidR="00C25753">
        <w:rPr>
          <w:i/>
          <w:iCs/>
        </w:rPr>
        <w:t xml:space="preserve"> lekarza oraz korzystać z innych funkcji aplikacji</w:t>
      </w:r>
      <w:r>
        <w:rPr>
          <w:i/>
          <w:iCs/>
        </w:rPr>
        <w:t>.</w:t>
      </w:r>
    </w:p>
    <w:p w14:paraId="4DAAE9B8" w14:textId="77777777" w:rsidR="0048262F" w:rsidRPr="00C76109" w:rsidRDefault="0048262F" w:rsidP="0048262F">
      <w:pPr>
        <w:pStyle w:val="Heading4"/>
      </w:pPr>
      <w:r w:rsidRPr="00C76109">
        <w:t>Aktorzy</w:t>
      </w:r>
    </w:p>
    <w:p w14:paraId="30D522CE" w14:textId="77777777" w:rsidR="0048262F" w:rsidRPr="00C76109" w:rsidRDefault="0048262F" w:rsidP="0048262F">
      <w:pPr>
        <w:rPr>
          <w:i/>
          <w:iCs/>
        </w:rPr>
      </w:pPr>
      <w:r>
        <w:rPr>
          <w:i/>
          <w:iCs/>
        </w:rPr>
        <w:t>Pacjent</w:t>
      </w:r>
    </w:p>
    <w:p w14:paraId="7BA50ABB" w14:textId="77777777" w:rsidR="0048262F" w:rsidRPr="00C76109" w:rsidRDefault="0048262F" w:rsidP="0048262F">
      <w:pPr>
        <w:pStyle w:val="Heading4"/>
      </w:pPr>
      <w:r w:rsidRPr="00C76109">
        <w:t>Poziom</w:t>
      </w:r>
    </w:p>
    <w:p w14:paraId="0599963B" w14:textId="77777777" w:rsidR="0048262F" w:rsidRPr="00C76109" w:rsidRDefault="0048262F" w:rsidP="0048262F">
      <w:pPr>
        <w:rPr>
          <w:color w:val="000000"/>
        </w:rPr>
      </w:pPr>
      <w:r w:rsidRPr="00C76109">
        <w:rPr>
          <w:i/>
          <w:iCs/>
          <w:color w:val="000000"/>
        </w:rPr>
        <w:t>Użytkownika</w:t>
      </w:r>
    </w:p>
    <w:p w14:paraId="7025174B" w14:textId="77777777" w:rsidR="0048262F" w:rsidRDefault="0048262F" w:rsidP="0048262F">
      <w:pPr>
        <w:pStyle w:val="Heading4"/>
      </w:pPr>
      <w:r w:rsidRPr="00C76109">
        <w:t>Cel (cel biznesowy osiągany przez ten przypadek użycia)</w:t>
      </w:r>
    </w:p>
    <w:p w14:paraId="59FB8B7C" w14:textId="77777777" w:rsidR="0048262F" w:rsidRPr="000B4F71" w:rsidRDefault="0048262F" w:rsidP="0048262F">
      <w:pPr>
        <w:rPr>
          <w:i/>
          <w:iCs/>
        </w:rPr>
      </w:pPr>
      <w:r w:rsidRPr="000B4F71">
        <w:rPr>
          <w:i/>
          <w:iCs/>
        </w:rPr>
        <w:lastRenderedPageBreak/>
        <w:t xml:space="preserve">Dzięki </w:t>
      </w:r>
      <w:r w:rsidR="00C25753">
        <w:rPr>
          <w:i/>
          <w:iCs/>
        </w:rPr>
        <w:t>założeniu konta pacjenta użytkownicy uzyskają możliwość umawiania się na wizytę do lekarza co powinno zwiększyć liczbę pacjentów w przychodni</w:t>
      </w:r>
      <w:r>
        <w:rPr>
          <w:i/>
          <w:iCs/>
        </w:rPr>
        <w:t>.</w:t>
      </w:r>
    </w:p>
    <w:p w14:paraId="2222FBD3" w14:textId="77777777" w:rsidR="0048262F" w:rsidRDefault="0048262F" w:rsidP="0048262F">
      <w:pPr>
        <w:pStyle w:val="Heading4"/>
      </w:pPr>
      <w:r w:rsidRPr="00C76109">
        <w:t>Cele użytkowników</w:t>
      </w:r>
    </w:p>
    <w:p w14:paraId="33239715" w14:textId="77777777" w:rsidR="0048262F" w:rsidRPr="00C76109" w:rsidRDefault="00C25753" w:rsidP="0048262F">
      <w:pPr>
        <w:rPr>
          <w:i/>
          <w:iCs/>
        </w:rPr>
      </w:pPr>
      <w:r>
        <w:rPr>
          <w:i/>
          <w:iCs/>
        </w:rPr>
        <w:t>U</w:t>
      </w:r>
      <w:r w:rsidR="009745E7">
        <w:rPr>
          <w:i/>
          <w:iCs/>
        </w:rPr>
        <w:t>zyskanie dostępu do wszystkich funkcji aplikacji w tym u</w:t>
      </w:r>
      <w:r>
        <w:rPr>
          <w:i/>
          <w:iCs/>
        </w:rPr>
        <w:t>mawianie wizyt do lekarzy</w:t>
      </w:r>
      <w:r w:rsidR="0048262F" w:rsidRPr="00C76109">
        <w:rPr>
          <w:i/>
          <w:iCs/>
        </w:rPr>
        <w:t>.</w:t>
      </w:r>
    </w:p>
    <w:p w14:paraId="7767DAC4" w14:textId="77777777" w:rsidR="0048262F" w:rsidRPr="00C76109" w:rsidRDefault="0048262F" w:rsidP="0048262F">
      <w:pPr>
        <w:pStyle w:val="Heading4"/>
      </w:pPr>
      <w:r w:rsidRPr="00C76109">
        <w:t>Warunki początkowe (ograniczenia)</w:t>
      </w:r>
    </w:p>
    <w:p w14:paraId="66407EBF" w14:textId="77777777" w:rsidR="0048262F" w:rsidRDefault="0048262F" w:rsidP="009745E7">
      <w:pPr>
        <w:numPr>
          <w:ilvl w:val="0"/>
          <w:numId w:val="15"/>
        </w:numPr>
        <w:rPr>
          <w:i/>
          <w:iCs/>
        </w:rPr>
      </w:pPr>
      <w:r w:rsidRPr="00C76109">
        <w:rPr>
          <w:i/>
          <w:iCs/>
        </w:rPr>
        <w:t xml:space="preserve">Użytkownik </w:t>
      </w:r>
      <w:r w:rsidR="00C25753">
        <w:rPr>
          <w:i/>
          <w:iCs/>
        </w:rPr>
        <w:t>pobrał aplikację na telefon.</w:t>
      </w:r>
    </w:p>
    <w:p w14:paraId="534B54A8" w14:textId="77777777" w:rsidR="0048262F" w:rsidRDefault="0048262F" w:rsidP="009745E7">
      <w:pPr>
        <w:numPr>
          <w:ilvl w:val="0"/>
          <w:numId w:val="15"/>
        </w:numPr>
        <w:rPr>
          <w:i/>
          <w:iCs/>
        </w:rPr>
      </w:pPr>
      <w:r w:rsidRPr="003A6AD8">
        <w:rPr>
          <w:i/>
          <w:iCs/>
        </w:rPr>
        <w:t xml:space="preserve">Użytkownik </w:t>
      </w:r>
      <w:r w:rsidR="00C25753">
        <w:rPr>
          <w:i/>
          <w:iCs/>
        </w:rPr>
        <w:t xml:space="preserve">posiada pocztę elektroniczną, której adres służy do </w:t>
      </w:r>
      <w:r w:rsidR="00252533">
        <w:rPr>
          <w:i/>
          <w:iCs/>
        </w:rPr>
        <w:t>rejestracji w systemie</w:t>
      </w:r>
      <w:r w:rsidRPr="003A6AD8">
        <w:rPr>
          <w:i/>
          <w:iCs/>
        </w:rPr>
        <w:t>.</w:t>
      </w:r>
    </w:p>
    <w:p w14:paraId="0BFB80C2" w14:textId="77777777" w:rsidR="0048262F" w:rsidRPr="00C76109" w:rsidRDefault="0048262F" w:rsidP="0048262F">
      <w:pPr>
        <w:pStyle w:val="Heading4"/>
      </w:pPr>
      <w:r w:rsidRPr="00C76109">
        <w:t>Częstotliwość wykonania</w:t>
      </w:r>
    </w:p>
    <w:p w14:paraId="4A875024" w14:textId="77777777" w:rsidR="0048262F" w:rsidRPr="00C76109" w:rsidRDefault="0048262F" w:rsidP="0048262F">
      <w:pPr>
        <w:rPr>
          <w:i/>
          <w:iCs/>
        </w:rPr>
      </w:pPr>
      <w:r w:rsidRPr="00C76109">
        <w:rPr>
          <w:i/>
          <w:iCs/>
        </w:rPr>
        <w:t>Często</w:t>
      </w:r>
    </w:p>
    <w:p w14:paraId="441A61B9" w14:textId="77777777" w:rsidR="0048262F" w:rsidRPr="00C76109" w:rsidRDefault="0048262F" w:rsidP="0048262F">
      <w:pPr>
        <w:pStyle w:val="Heading4"/>
      </w:pPr>
      <w:r w:rsidRPr="00C76109">
        <w:t>Wyzwalacz</w:t>
      </w:r>
    </w:p>
    <w:p w14:paraId="4323DE95" w14:textId="77777777" w:rsidR="0048262F" w:rsidRPr="00C76109" w:rsidRDefault="00C25753" w:rsidP="0048262F">
      <w:pPr>
        <w:rPr>
          <w:i/>
          <w:iCs/>
        </w:rPr>
      </w:pPr>
      <w:r>
        <w:rPr>
          <w:i/>
          <w:iCs/>
        </w:rPr>
        <w:t>Pierwsze uruchomienie aplikacji.</w:t>
      </w:r>
    </w:p>
    <w:p w14:paraId="521ED4F1" w14:textId="77777777" w:rsidR="0048262F" w:rsidRPr="00C76109" w:rsidRDefault="0048262F" w:rsidP="0048262F">
      <w:pPr>
        <w:pStyle w:val="Heading4"/>
      </w:pPr>
      <w:r w:rsidRPr="00C76109">
        <w:t>Warunki końcowe</w:t>
      </w:r>
    </w:p>
    <w:p w14:paraId="03DC0117" w14:textId="77777777" w:rsidR="0048262F" w:rsidRPr="00C76109" w:rsidRDefault="00C25753" w:rsidP="009745E7">
      <w:pPr>
        <w:rPr>
          <w:i/>
          <w:iCs/>
        </w:rPr>
      </w:pPr>
      <w:r>
        <w:rPr>
          <w:i/>
          <w:iCs/>
        </w:rPr>
        <w:t>Możliwość korzystania z wszystkich funkcji aplikacji.</w:t>
      </w:r>
    </w:p>
    <w:p w14:paraId="2A22732C" w14:textId="77777777" w:rsidR="00C25753" w:rsidRPr="00C25753" w:rsidRDefault="0048262F" w:rsidP="00C25753">
      <w:pPr>
        <w:pStyle w:val="Heading4"/>
      </w:pPr>
      <w:r w:rsidRPr="00C76109">
        <w:t>Scenariusz główny</w:t>
      </w:r>
    </w:p>
    <w:p w14:paraId="06A93215" w14:textId="77777777" w:rsidR="0048262F" w:rsidRDefault="00C25753" w:rsidP="00C25753">
      <w:pPr>
        <w:numPr>
          <w:ilvl w:val="0"/>
          <w:numId w:val="14"/>
        </w:numPr>
        <w:rPr>
          <w:i/>
          <w:iCs/>
          <w:color w:val="000000"/>
        </w:rPr>
      </w:pPr>
      <w:r>
        <w:rPr>
          <w:i/>
          <w:iCs/>
          <w:color w:val="000000"/>
        </w:rPr>
        <w:t>Użytkownik</w:t>
      </w:r>
      <w:r w:rsidR="0048262F"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 xml:space="preserve">podaje </w:t>
      </w:r>
      <w:r w:rsidR="00252533">
        <w:rPr>
          <w:i/>
          <w:iCs/>
          <w:color w:val="000000"/>
        </w:rPr>
        <w:t>nazwę użytkownika,</w:t>
      </w:r>
      <w:r>
        <w:rPr>
          <w:i/>
          <w:iCs/>
          <w:color w:val="000000"/>
        </w:rPr>
        <w:t xml:space="preserve"> adres e-mail oraz hasło, które będą służyły do logowania się.</w:t>
      </w:r>
    </w:p>
    <w:p w14:paraId="23F313F7" w14:textId="77777777" w:rsidR="0048262F" w:rsidRPr="00C76109" w:rsidRDefault="0048262F" w:rsidP="00C25753">
      <w:pPr>
        <w:numPr>
          <w:ilvl w:val="0"/>
          <w:numId w:val="14"/>
        </w:numPr>
        <w:rPr>
          <w:i/>
          <w:iCs/>
          <w:color w:val="000000"/>
        </w:rPr>
      </w:pPr>
      <w:r w:rsidRPr="00C76109">
        <w:rPr>
          <w:i/>
          <w:iCs/>
          <w:color w:val="000000"/>
        </w:rPr>
        <w:t xml:space="preserve">Użytkownik otrzymuje </w:t>
      </w:r>
      <w:r w:rsidR="00C25753">
        <w:rPr>
          <w:i/>
          <w:iCs/>
          <w:color w:val="000000"/>
        </w:rPr>
        <w:t>możliwość korzystania z wszystkich funkcji aplikacji</w:t>
      </w:r>
      <w:r w:rsidRPr="00C76109">
        <w:rPr>
          <w:i/>
          <w:iCs/>
          <w:color w:val="000000"/>
        </w:rPr>
        <w:t>.</w:t>
      </w:r>
    </w:p>
    <w:p w14:paraId="3F51B762" w14:textId="77777777" w:rsidR="0048262F" w:rsidRPr="00C76109" w:rsidRDefault="0048262F" w:rsidP="0048262F">
      <w:pPr>
        <w:pStyle w:val="Heading4"/>
      </w:pPr>
      <w:r w:rsidRPr="00C76109">
        <w:t>Scenariusze alternatywne</w:t>
      </w:r>
    </w:p>
    <w:p w14:paraId="3CF4FD79" w14:textId="77777777" w:rsidR="0048262F" w:rsidRPr="00C76109" w:rsidRDefault="0048262F" w:rsidP="0048262F">
      <w:pPr>
        <w:rPr>
          <w:i/>
          <w:iCs/>
        </w:rPr>
      </w:pPr>
      <w:r>
        <w:rPr>
          <w:i/>
          <w:iCs/>
        </w:rPr>
        <w:t>1</w:t>
      </w:r>
      <w:r w:rsidRPr="00C76109">
        <w:rPr>
          <w:i/>
          <w:iCs/>
        </w:rPr>
        <w:t>a. Jeśli</w:t>
      </w:r>
      <w:r w:rsidR="00C25753">
        <w:rPr>
          <w:i/>
          <w:iCs/>
        </w:rPr>
        <w:t xml:space="preserve"> podan</w:t>
      </w:r>
      <w:r w:rsidR="00252533">
        <w:rPr>
          <w:i/>
          <w:iCs/>
        </w:rPr>
        <w:t>a nazwa użytkownika lub</w:t>
      </w:r>
      <w:r w:rsidR="00C25753">
        <w:rPr>
          <w:i/>
          <w:iCs/>
        </w:rPr>
        <w:t xml:space="preserve"> adres e-mail </w:t>
      </w:r>
      <w:r w:rsidR="00252533">
        <w:rPr>
          <w:i/>
          <w:iCs/>
        </w:rPr>
        <w:t>są</w:t>
      </w:r>
      <w:r w:rsidR="00C25753">
        <w:rPr>
          <w:i/>
          <w:iCs/>
        </w:rPr>
        <w:t xml:space="preserve"> już użyt</w:t>
      </w:r>
      <w:r w:rsidR="00252533">
        <w:rPr>
          <w:i/>
          <w:iCs/>
        </w:rPr>
        <w:t>e</w:t>
      </w:r>
      <w:r w:rsidR="00C25753">
        <w:rPr>
          <w:i/>
          <w:iCs/>
        </w:rPr>
        <w:t xml:space="preserve"> w bazie aplikacji to użytkownik zostanie poproszony o podanie inne</w:t>
      </w:r>
      <w:r w:rsidR="00252533">
        <w:rPr>
          <w:i/>
          <w:iCs/>
        </w:rPr>
        <w:t>j nazwy użytkownika bądź</w:t>
      </w:r>
      <w:r w:rsidR="00C25753">
        <w:rPr>
          <w:i/>
          <w:iCs/>
        </w:rPr>
        <w:t xml:space="preserve"> adresu e-mail.</w:t>
      </w:r>
      <w:r w:rsidRPr="00C76109">
        <w:rPr>
          <w:i/>
          <w:iCs/>
        </w:rPr>
        <w:t xml:space="preserve"> Dalszy przebieg scenariusza jak w Scenariuszu głównym (</w:t>
      </w:r>
      <w:r w:rsidR="00C25753">
        <w:rPr>
          <w:i/>
          <w:iCs/>
        </w:rPr>
        <w:t>1-</w:t>
      </w:r>
      <w:r w:rsidRPr="00C76109">
        <w:rPr>
          <w:i/>
          <w:iCs/>
        </w:rPr>
        <w:t>2).</w:t>
      </w:r>
    </w:p>
    <w:p w14:paraId="1DACE0C1" w14:textId="77777777" w:rsidR="0048262F" w:rsidRPr="00C76109" w:rsidRDefault="0048262F" w:rsidP="0048262F">
      <w:pPr>
        <w:pStyle w:val="Heading4"/>
      </w:pPr>
      <w:r w:rsidRPr="00C76109">
        <w:t>Powiązane reguły biznesowe</w:t>
      </w:r>
    </w:p>
    <w:p w14:paraId="0C36FEC5" w14:textId="77777777" w:rsidR="0048262F" w:rsidRPr="00C76109" w:rsidRDefault="0048262F" w:rsidP="0048262F">
      <w:pPr>
        <w:rPr>
          <w:i/>
          <w:iCs/>
        </w:rPr>
      </w:pPr>
      <w:r w:rsidRPr="00C76109">
        <w:rPr>
          <w:i/>
          <w:iCs/>
        </w:rPr>
        <w:t>RB1</w:t>
      </w:r>
    </w:p>
    <w:p w14:paraId="34D876F3" w14:textId="77777777" w:rsidR="0048262F" w:rsidRPr="00C76109" w:rsidRDefault="0048262F" w:rsidP="0048262F">
      <w:pPr>
        <w:pStyle w:val="Heading4"/>
      </w:pPr>
      <w:r w:rsidRPr="00C76109">
        <w:t>Rozszerzane przypadki użycia</w:t>
      </w:r>
    </w:p>
    <w:p w14:paraId="6F5828A2" w14:textId="77777777" w:rsidR="0048262F" w:rsidRPr="00C76109" w:rsidRDefault="0048262F" w:rsidP="0048262F">
      <w:pPr>
        <w:rPr>
          <w:i/>
          <w:iCs/>
        </w:rPr>
      </w:pPr>
      <w:r w:rsidRPr="00C76109">
        <w:rPr>
          <w:i/>
          <w:iCs/>
        </w:rPr>
        <w:t>Brak</w:t>
      </w:r>
    </w:p>
    <w:p w14:paraId="241BBF52" w14:textId="77777777" w:rsidR="0048262F" w:rsidRPr="00C76109" w:rsidRDefault="0048262F" w:rsidP="0048262F">
      <w:pPr>
        <w:pStyle w:val="Heading4"/>
      </w:pPr>
      <w:r w:rsidRPr="00C76109">
        <w:t>Włączone przypadki użycia</w:t>
      </w:r>
    </w:p>
    <w:p w14:paraId="578778FD" w14:textId="77777777" w:rsidR="0048262F" w:rsidRPr="003A6AD8" w:rsidRDefault="00C25753" w:rsidP="0048262F">
      <w:pPr>
        <w:rPr>
          <w:i/>
          <w:iCs/>
        </w:rPr>
      </w:pPr>
      <w:r>
        <w:rPr>
          <w:i/>
          <w:iCs/>
        </w:rPr>
        <w:t>Brak</w:t>
      </w:r>
    </w:p>
    <w:p w14:paraId="033977B4" w14:textId="77777777" w:rsidR="0048262F" w:rsidRPr="00C76109" w:rsidRDefault="0048262F" w:rsidP="0048262F">
      <w:pPr>
        <w:pStyle w:val="Heading4"/>
      </w:pPr>
      <w:r w:rsidRPr="00C76109">
        <w:t>Problemy</w:t>
      </w:r>
    </w:p>
    <w:p w14:paraId="4EB1D62F" w14:textId="77777777" w:rsidR="0048262F" w:rsidRPr="00C76109" w:rsidRDefault="00C25753" w:rsidP="0048262F">
      <w:pPr>
        <w:rPr>
          <w:i/>
          <w:iCs/>
        </w:rPr>
      </w:pPr>
      <w:r>
        <w:rPr>
          <w:i/>
          <w:iCs/>
        </w:rPr>
        <w:t>Brak</w:t>
      </w:r>
    </w:p>
    <w:p w14:paraId="17729FD9" w14:textId="77777777" w:rsidR="0048262F" w:rsidRPr="00C76109" w:rsidRDefault="0048262F" w:rsidP="0048262F">
      <w:pPr>
        <w:pStyle w:val="Heading4"/>
      </w:pPr>
      <w:r w:rsidRPr="00C76109">
        <w:t>Decyzje</w:t>
      </w:r>
    </w:p>
    <w:p w14:paraId="236AF8FD" w14:textId="77777777" w:rsidR="00442B51" w:rsidRDefault="00C25753" w:rsidP="00C100E2">
      <w:pPr>
        <w:rPr>
          <w:i/>
          <w:iCs/>
        </w:rPr>
      </w:pPr>
      <w:r>
        <w:rPr>
          <w:i/>
          <w:iCs/>
        </w:rPr>
        <w:t>Bra</w:t>
      </w:r>
      <w:r w:rsidR="00C100E2">
        <w:rPr>
          <w:i/>
          <w:iCs/>
        </w:rPr>
        <w:t>k</w:t>
      </w:r>
    </w:p>
    <w:p w14:paraId="59DEBB61" w14:textId="77777777" w:rsidR="00C100E2" w:rsidRDefault="00C100E2" w:rsidP="00C100E2">
      <w:pPr>
        <w:rPr>
          <w:i/>
          <w:iCs/>
        </w:rPr>
      </w:pPr>
    </w:p>
    <w:p w14:paraId="50C75E4A" w14:textId="77777777" w:rsidR="00C100E2" w:rsidRDefault="00C100E2" w:rsidP="00C100E2">
      <w:pPr>
        <w:rPr>
          <w:i/>
          <w:iCs/>
        </w:rPr>
      </w:pPr>
    </w:p>
    <w:p w14:paraId="0B7925DC" w14:textId="77777777" w:rsidR="00C100E2" w:rsidRPr="00C100E2" w:rsidRDefault="00C100E2" w:rsidP="00C100E2">
      <w:pPr>
        <w:rPr>
          <w:i/>
          <w:iCs/>
        </w:rPr>
      </w:pPr>
    </w:p>
    <w:p w14:paraId="41AE2EC1" w14:textId="77777777" w:rsidR="004905D2" w:rsidRPr="00C76109" w:rsidRDefault="00EB0F05" w:rsidP="0014493F">
      <w:pPr>
        <w:pStyle w:val="Heading3"/>
      </w:pPr>
      <w:r w:rsidRPr="00C76109">
        <w:rPr>
          <w:i/>
          <w:iCs/>
        </w:rPr>
        <w:lastRenderedPageBreak/>
        <w:t>U</w:t>
      </w:r>
      <w:r w:rsidR="000B4F71">
        <w:rPr>
          <w:i/>
          <w:iCs/>
        </w:rPr>
        <w:t>C</w:t>
      </w:r>
      <w:r w:rsidR="0048262F">
        <w:rPr>
          <w:i/>
          <w:iCs/>
        </w:rPr>
        <w:t>2</w:t>
      </w:r>
      <w:r w:rsidRPr="00C76109">
        <w:rPr>
          <w:i/>
          <w:iCs/>
        </w:rPr>
        <w:t xml:space="preserve"> – </w:t>
      </w:r>
      <w:r w:rsidR="002778A5">
        <w:rPr>
          <w:i/>
          <w:iCs/>
        </w:rPr>
        <w:t>Zapisywanie</w:t>
      </w:r>
      <w:r w:rsidR="0048262F">
        <w:rPr>
          <w:i/>
          <w:iCs/>
        </w:rPr>
        <w:t xml:space="preserve"> się</w:t>
      </w:r>
      <w:r w:rsidR="002778A5">
        <w:rPr>
          <w:i/>
          <w:iCs/>
        </w:rPr>
        <w:t xml:space="preserve"> na wizytę (pacjent)</w:t>
      </w:r>
    </w:p>
    <w:p w14:paraId="5244870A" w14:textId="77777777" w:rsidR="000A1981" w:rsidRDefault="000A1981" w:rsidP="0014493F">
      <w:pPr>
        <w:pStyle w:val="Heading4"/>
      </w:pPr>
      <w:r w:rsidRPr="00C76109">
        <w:t>Opis przypadku użycia</w:t>
      </w:r>
    </w:p>
    <w:p w14:paraId="29FD7E2D" w14:textId="77777777" w:rsidR="000B4F71" w:rsidRPr="000B4F71" w:rsidRDefault="000B4F71" w:rsidP="000B4F71">
      <w:pPr>
        <w:rPr>
          <w:i/>
          <w:iCs/>
        </w:rPr>
      </w:pPr>
      <w:r w:rsidRPr="000B4F71">
        <w:rPr>
          <w:i/>
          <w:iCs/>
        </w:rPr>
        <w:t>Kiedy pacjent chce umówić się wizytę do wybranego lekarza i dostępne są wolne terminy w harmonogramie tego lekarza to może wybrać</w:t>
      </w:r>
      <w:r w:rsidR="00252533">
        <w:rPr>
          <w:i/>
          <w:iCs/>
        </w:rPr>
        <w:t xml:space="preserve"> </w:t>
      </w:r>
      <w:proofErr w:type="spellStart"/>
      <w:r w:rsidR="00252533">
        <w:rPr>
          <w:i/>
          <w:iCs/>
        </w:rPr>
        <w:t>dowolny</w:t>
      </w:r>
      <w:r w:rsidRPr="000B4F71">
        <w:rPr>
          <w:i/>
          <w:iCs/>
        </w:rPr>
        <w:t>i</w:t>
      </w:r>
      <w:proofErr w:type="spellEnd"/>
      <w:r w:rsidRPr="000B4F71">
        <w:rPr>
          <w:i/>
          <w:iCs/>
        </w:rPr>
        <w:t xml:space="preserve"> zapisać się na wizytę.</w:t>
      </w:r>
    </w:p>
    <w:p w14:paraId="7CDE3B44" w14:textId="77777777" w:rsidR="000A1981" w:rsidRPr="00C76109" w:rsidRDefault="000A1981" w:rsidP="0014493F">
      <w:pPr>
        <w:pStyle w:val="Heading4"/>
      </w:pPr>
      <w:r w:rsidRPr="00C76109">
        <w:t>Aktorzy</w:t>
      </w:r>
    </w:p>
    <w:p w14:paraId="7494A55F" w14:textId="77777777" w:rsidR="008E750A" w:rsidRPr="00C76109" w:rsidRDefault="000B4F71" w:rsidP="008E750A">
      <w:pPr>
        <w:rPr>
          <w:i/>
          <w:iCs/>
        </w:rPr>
      </w:pPr>
      <w:r>
        <w:rPr>
          <w:i/>
          <w:iCs/>
        </w:rPr>
        <w:t>Pacjent</w:t>
      </w:r>
    </w:p>
    <w:p w14:paraId="05992F84" w14:textId="77777777" w:rsidR="00273D56" w:rsidRPr="00C76109" w:rsidRDefault="00273D56" w:rsidP="0014493F">
      <w:pPr>
        <w:pStyle w:val="Heading4"/>
      </w:pPr>
      <w:r w:rsidRPr="00C76109">
        <w:t>Poziom</w:t>
      </w:r>
    </w:p>
    <w:p w14:paraId="60C0941F" w14:textId="77777777" w:rsidR="000A1981" w:rsidRPr="00C76109" w:rsidRDefault="00E51AAB" w:rsidP="00E377BE">
      <w:pPr>
        <w:rPr>
          <w:color w:val="000000"/>
        </w:rPr>
      </w:pPr>
      <w:r w:rsidRPr="00C76109">
        <w:rPr>
          <w:i/>
          <w:iCs/>
          <w:color w:val="000000"/>
        </w:rPr>
        <w:t>Użytkownika</w:t>
      </w:r>
    </w:p>
    <w:p w14:paraId="56FF59CE" w14:textId="77777777" w:rsidR="00273D56" w:rsidRDefault="00273D56" w:rsidP="0014493F">
      <w:pPr>
        <w:pStyle w:val="Heading4"/>
      </w:pPr>
      <w:r w:rsidRPr="00C76109">
        <w:t>Cel (cel biznesowy osiągany przez ten przypadek użycia)</w:t>
      </w:r>
    </w:p>
    <w:p w14:paraId="1D2506EF" w14:textId="77777777" w:rsidR="000B4F71" w:rsidRPr="000B4F71" w:rsidRDefault="000B4F71" w:rsidP="000B4F71">
      <w:pPr>
        <w:rPr>
          <w:i/>
          <w:iCs/>
        </w:rPr>
      </w:pPr>
      <w:r w:rsidRPr="000B4F71">
        <w:rPr>
          <w:i/>
          <w:iCs/>
        </w:rPr>
        <w:t>Dzięki samodzielnemu zapisywaniu się na wizytę zmniejsza się liczba osób korzystających z tradycyjnej formy rejestracji co przyspiesza</w:t>
      </w:r>
      <w:r>
        <w:rPr>
          <w:i/>
          <w:iCs/>
        </w:rPr>
        <w:t xml:space="preserve"> cały</w:t>
      </w:r>
      <w:r w:rsidRPr="000B4F71">
        <w:rPr>
          <w:i/>
          <w:iCs/>
        </w:rPr>
        <w:t xml:space="preserve"> proces rejestracji</w:t>
      </w:r>
      <w:r>
        <w:rPr>
          <w:i/>
          <w:iCs/>
        </w:rPr>
        <w:t xml:space="preserve"> na wizytę do lekarza</w:t>
      </w:r>
      <w:r w:rsidRPr="000B4F71">
        <w:rPr>
          <w:i/>
          <w:iCs/>
        </w:rPr>
        <w:t xml:space="preserve">. </w:t>
      </w:r>
    </w:p>
    <w:p w14:paraId="3087C329" w14:textId="77777777" w:rsidR="00273D56" w:rsidRDefault="00273D56" w:rsidP="0014493F">
      <w:pPr>
        <w:pStyle w:val="Heading4"/>
      </w:pPr>
      <w:r w:rsidRPr="00C76109">
        <w:t>Cele użytkowników</w:t>
      </w:r>
    </w:p>
    <w:p w14:paraId="6356C88B" w14:textId="77777777" w:rsidR="00F718C8" w:rsidRPr="00C76109" w:rsidRDefault="000B4F71" w:rsidP="000B4F71">
      <w:pPr>
        <w:rPr>
          <w:i/>
          <w:iCs/>
        </w:rPr>
      </w:pPr>
      <w:r w:rsidRPr="000B4F71">
        <w:rPr>
          <w:i/>
          <w:iCs/>
        </w:rPr>
        <w:t>Zapisanie się na wizytę do lekarza</w:t>
      </w:r>
      <w:r w:rsidR="00946316" w:rsidRPr="00C76109">
        <w:rPr>
          <w:i/>
          <w:iCs/>
        </w:rPr>
        <w:t>.</w:t>
      </w:r>
    </w:p>
    <w:p w14:paraId="135875BC" w14:textId="77777777" w:rsidR="00273D56" w:rsidRPr="00C76109" w:rsidRDefault="00273D56" w:rsidP="0014493F">
      <w:pPr>
        <w:pStyle w:val="Heading4"/>
      </w:pPr>
      <w:r w:rsidRPr="00C76109">
        <w:t>Warunki początkowe (ograniczenia)</w:t>
      </w:r>
    </w:p>
    <w:p w14:paraId="43A95CBA" w14:textId="77777777" w:rsidR="0087599C" w:rsidRPr="00C76109" w:rsidRDefault="00D60EC4" w:rsidP="0087599C">
      <w:pPr>
        <w:rPr>
          <w:i/>
          <w:iCs/>
        </w:rPr>
      </w:pPr>
      <w:r w:rsidRPr="00C76109">
        <w:rPr>
          <w:i/>
          <w:iCs/>
        </w:rPr>
        <w:t xml:space="preserve">Użytkownik posiada konto </w:t>
      </w:r>
      <w:r w:rsidR="000B4F71">
        <w:rPr>
          <w:i/>
          <w:iCs/>
        </w:rPr>
        <w:t>pacjenta z aplikacj</w:t>
      </w:r>
      <w:r w:rsidR="006372F3">
        <w:rPr>
          <w:i/>
          <w:iCs/>
        </w:rPr>
        <w:t>i</w:t>
      </w:r>
      <w:r w:rsidRPr="00C76109">
        <w:rPr>
          <w:i/>
          <w:iCs/>
        </w:rPr>
        <w:t>.</w:t>
      </w:r>
    </w:p>
    <w:p w14:paraId="53572496" w14:textId="77777777" w:rsidR="00273D56" w:rsidRPr="00C76109" w:rsidRDefault="00273D56" w:rsidP="0014493F">
      <w:pPr>
        <w:pStyle w:val="Heading4"/>
      </w:pPr>
      <w:r w:rsidRPr="00C76109">
        <w:t>Częstotliwość</w:t>
      </w:r>
      <w:r w:rsidR="0003462D" w:rsidRPr="00C76109">
        <w:t xml:space="preserve"> wykonania</w:t>
      </w:r>
    </w:p>
    <w:p w14:paraId="5123603D" w14:textId="77777777" w:rsidR="005E45F8" w:rsidRPr="00C76109" w:rsidRDefault="006372F3" w:rsidP="005E45F8">
      <w:pPr>
        <w:rPr>
          <w:i/>
          <w:iCs/>
        </w:rPr>
      </w:pPr>
      <w:r>
        <w:rPr>
          <w:i/>
          <w:iCs/>
        </w:rPr>
        <w:t>Bardzo c</w:t>
      </w:r>
      <w:r w:rsidR="00F37D50" w:rsidRPr="00C76109">
        <w:rPr>
          <w:i/>
          <w:iCs/>
        </w:rPr>
        <w:t>zęsto</w:t>
      </w:r>
    </w:p>
    <w:p w14:paraId="552FE484" w14:textId="77777777" w:rsidR="00273D56" w:rsidRPr="00C76109" w:rsidRDefault="00273D56" w:rsidP="0014493F">
      <w:pPr>
        <w:pStyle w:val="Heading4"/>
      </w:pPr>
      <w:r w:rsidRPr="00C76109">
        <w:t>Wyzwalacz</w:t>
      </w:r>
    </w:p>
    <w:p w14:paraId="295E8C6C" w14:textId="77777777" w:rsidR="00F37D50" w:rsidRPr="00C76109" w:rsidRDefault="006372F3" w:rsidP="00F37D50">
      <w:pPr>
        <w:rPr>
          <w:i/>
          <w:iCs/>
        </w:rPr>
      </w:pPr>
      <w:r>
        <w:rPr>
          <w:i/>
          <w:iCs/>
        </w:rPr>
        <w:t>Wybrany termin do lekarza jest dostępny.</w:t>
      </w:r>
    </w:p>
    <w:p w14:paraId="2B3DD75D" w14:textId="77777777" w:rsidR="00273D56" w:rsidRDefault="00273D56" w:rsidP="0014493F">
      <w:pPr>
        <w:pStyle w:val="Heading4"/>
      </w:pPr>
      <w:r w:rsidRPr="00C76109">
        <w:t>Warunki końcowe</w:t>
      </w:r>
    </w:p>
    <w:p w14:paraId="7E7BD33D" w14:textId="77777777" w:rsidR="00AD4DD2" w:rsidRPr="00AD4DD2" w:rsidRDefault="00AD4DD2" w:rsidP="00AD4DD2">
      <w:pPr>
        <w:rPr>
          <w:i/>
          <w:iCs/>
        </w:rPr>
      </w:pPr>
      <w:r w:rsidRPr="00AD4DD2">
        <w:rPr>
          <w:i/>
          <w:iCs/>
        </w:rPr>
        <w:t xml:space="preserve">Wśród </w:t>
      </w:r>
      <w:r>
        <w:rPr>
          <w:i/>
          <w:iCs/>
        </w:rPr>
        <w:t>zaplanowanych</w:t>
      </w:r>
      <w:r w:rsidRPr="00AD4DD2">
        <w:rPr>
          <w:i/>
          <w:iCs/>
        </w:rPr>
        <w:t xml:space="preserve"> wizyt pojawi się</w:t>
      </w:r>
      <w:r>
        <w:rPr>
          <w:i/>
          <w:iCs/>
        </w:rPr>
        <w:t xml:space="preserve"> informacja o umówionej wybranej</w:t>
      </w:r>
      <w:r w:rsidRPr="00AD4DD2">
        <w:rPr>
          <w:i/>
          <w:iCs/>
        </w:rPr>
        <w:t xml:space="preserve"> wizy</w:t>
      </w:r>
      <w:r>
        <w:rPr>
          <w:i/>
          <w:iCs/>
        </w:rPr>
        <w:t>cie widoczna zarówna dla pacjenta jak i lekarza.</w:t>
      </w:r>
    </w:p>
    <w:p w14:paraId="6F63BDCC" w14:textId="77777777" w:rsidR="00273D56" w:rsidRPr="00C76109" w:rsidRDefault="00273D56" w:rsidP="0014493F">
      <w:pPr>
        <w:pStyle w:val="Heading4"/>
      </w:pPr>
      <w:r w:rsidRPr="00C76109">
        <w:t>Scenariusz główny</w:t>
      </w:r>
    </w:p>
    <w:p w14:paraId="607537DD" w14:textId="77777777" w:rsidR="00AD4DD2" w:rsidRDefault="00AD4DD2" w:rsidP="009745E7">
      <w:pPr>
        <w:numPr>
          <w:ilvl w:val="0"/>
          <w:numId w:val="17"/>
        </w:numPr>
        <w:rPr>
          <w:i/>
          <w:iCs/>
        </w:rPr>
      </w:pPr>
      <w:r>
        <w:rPr>
          <w:i/>
          <w:iCs/>
        </w:rPr>
        <w:t>Pacjent wybiera lekarza, wolny termin</w:t>
      </w:r>
      <w:r w:rsidR="00252533">
        <w:rPr>
          <w:i/>
          <w:iCs/>
        </w:rPr>
        <w:t xml:space="preserve"> i</w:t>
      </w:r>
      <w:r>
        <w:rPr>
          <w:i/>
          <w:iCs/>
        </w:rPr>
        <w:t xml:space="preserve"> </w:t>
      </w:r>
      <w:r w:rsidR="00252533">
        <w:rPr>
          <w:i/>
          <w:iCs/>
        </w:rPr>
        <w:t xml:space="preserve">potwierdzając zapis </w:t>
      </w:r>
      <w:r>
        <w:rPr>
          <w:i/>
          <w:iCs/>
        </w:rPr>
        <w:t>z</w:t>
      </w:r>
      <w:r w:rsidRPr="000B4F71">
        <w:rPr>
          <w:i/>
          <w:iCs/>
        </w:rPr>
        <w:t>apis</w:t>
      </w:r>
      <w:r>
        <w:rPr>
          <w:i/>
          <w:iCs/>
        </w:rPr>
        <w:t>uje się samodzielnie</w:t>
      </w:r>
      <w:r w:rsidRPr="000B4F71">
        <w:rPr>
          <w:i/>
          <w:iCs/>
        </w:rPr>
        <w:t xml:space="preserve"> na wizytę do lekarza</w:t>
      </w:r>
      <w:r w:rsidRPr="00C76109">
        <w:rPr>
          <w:i/>
          <w:iCs/>
        </w:rPr>
        <w:t>.</w:t>
      </w:r>
    </w:p>
    <w:p w14:paraId="0BED03C3" w14:textId="77777777" w:rsidR="00DF3B7B" w:rsidRPr="00AD4DD2" w:rsidRDefault="00DF3B7B" w:rsidP="009745E7">
      <w:pPr>
        <w:numPr>
          <w:ilvl w:val="0"/>
          <w:numId w:val="17"/>
        </w:numPr>
        <w:rPr>
          <w:i/>
          <w:iCs/>
        </w:rPr>
      </w:pPr>
      <w:r>
        <w:rPr>
          <w:i/>
          <w:iCs/>
        </w:rPr>
        <w:t xml:space="preserve">Lekarz </w:t>
      </w:r>
      <w:r w:rsidR="00252533">
        <w:rPr>
          <w:i/>
          <w:iCs/>
        </w:rPr>
        <w:t>oraz pracownik rejestracji widzą informację</w:t>
      </w:r>
      <w:r>
        <w:rPr>
          <w:i/>
          <w:iCs/>
        </w:rPr>
        <w:t xml:space="preserve"> o zap</w:t>
      </w:r>
      <w:r w:rsidR="00252533">
        <w:rPr>
          <w:i/>
          <w:iCs/>
        </w:rPr>
        <w:t>isanym pacjencie na wizytę</w:t>
      </w:r>
      <w:r>
        <w:rPr>
          <w:i/>
          <w:iCs/>
        </w:rPr>
        <w:t>.</w:t>
      </w:r>
    </w:p>
    <w:p w14:paraId="1EB60797" w14:textId="77777777" w:rsidR="00273D56" w:rsidRPr="00C76109" w:rsidRDefault="00273D56" w:rsidP="0014493F">
      <w:pPr>
        <w:pStyle w:val="Heading4"/>
      </w:pPr>
      <w:r w:rsidRPr="00C76109">
        <w:t>Scenariusze alternatywne</w:t>
      </w:r>
    </w:p>
    <w:p w14:paraId="484DE4BA" w14:textId="77777777" w:rsidR="00F96E5E" w:rsidRPr="00C76109" w:rsidRDefault="00F96E5E" w:rsidP="00DF3B7B">
      <w:pPr>
        <w:rPr>
          <w:i/>
          <w:iCs/>
        </w:rPr>
      </w:pPr>
      <w:r w:rsidRPr="00C76109">
        <w:rPr>
          <w:i/>
          <w:iCs/>
        </w:rPr>
        <w:t xml:space="preserve"> </w:t>
      </w:r>
      <w:r w:rsidR="006962BB" w:rsidRPr="00C76109">
        <w:rPr>
          <w:i/>
          <w:iCs/>
        </w:rPr>
        <w:t xml:space="preserve">Jeśli </w:t>
      </w:r>
      <w:r w:rsidR="00DF3B7B">
        <w:rPr>
          <w:i/>
          <w:iCs/>
        </w:rPr>
        <w:t>pacjent zrezygnuje z wybranej wizyty</w:t>
      </w:r>
      <w:r w:rsidR="001B4204" w:rsidRPr="00C76109">
        <w:rPr>
          <w:i/>
          <w:iCs/>
        </w:rPr>
        <w:t xml:space="preserve">, to jego rezerwacja </w:t>
      </w:r>
      <w:r w:rsidR="00401FE3" w:rsidRPr="00C76109">
        <w:rPr>
          <w:i/>
          <w:iCs/>
        </w:rPr>
        <w:t>zostaje anulowan</w:t>
      </w:r>
      <w:r w:rsidR="00E70C49" w:rsidRPr="00C76109">
        <w:rPr>
          <w:i/>
          <w:iCs/>
        </w:rPr>
        <w:t>a</w:t>
      </w:r>
      <w:r w:rsidR="00401FE3" w:rsidRPr="00C76109">
        <w:rPr>
          <w:i/>
          <w:iCs/>
        </w:rPr>
        <w:t xml:space="preserve"> i </w:t>
      </w:r>
      <w:r w:rsidR="00DF3B7B">
        <w:rPr>
          <w:i/>
          <w:iCs/>
        </w:rPr>
        <w:t xml:space="preserve">termin powraca do puli wolnych terminów. </w:t>
      </w:r>
      <w:r w:rsidR="005D1DA9" w:rsidRPr="00C76109">
        <w:rPr>
          <w:i/>
          <w:iCs/>
        </w:rPr>
        <w:t xml:space="preserve"> Dalszy przebieg scenariusza jak w Scenariuszu główny</w:t>
      </w:r>
      <w:r w:rsidR="00DF3B7B">
        <w:rPr>
          <w:i/>
          <w:iCs/>
        </w:rPr>
        <w:t>m</w:t>
      </w:r>
      <w:r w:rsidR="005D1DA9" w:rsidRPr="00C76109">
        <w:rPr>
          <w:i/>
          <w:iCs/>
        </w:rPr>
        <w:t>.</w:t>
      </w:r>
    </w:p>
    <w:p w14:paraId="6F4C883D" w14:textId="77777777" w:rsidR="00273D56" w:rsidRPr="00C76109" w:rsidRDefault="00273D56" w:rsidP="0014493F">
      <w:pPr>
        <w:pStyle w:val="Heading4"/>
      </w:pPr>
      <w:r w:rsidRPr="00C76109">
        <w:t>Powiązane reguły biznesowe</w:t>
      </w:r>
    </w:p>
    <w:p w14:paraId="66136FBD" w14:textId="77777777" w:rsidR="00D53D9F" w:rsidRPr="00C76109" w:rsidRDefault="00D53D9F" w:rsidP="00D53D9F">
      <w:pPr>
        <w:rPr>
          <w:i/>
          <w:iCs/>
        </w:rPr>
      </w:pPr>
      <w:r w:rsidRPr="00C76109">
        <w:rPr>
          <w:i/>
          <w:iCs/>
        </w:rPr>
        <w:t>RB1</w:t>
      </w:r>
      <w:r w:rsidR="009E4204" w:rsidRPr="00C76109">
        <w:rPr>
          <w:i/>
          <w:iCs/>
        </w:rPr>
        <w:t>, RB2</w:t>
      </w:r>
      <w:r w:rsidR="00DF3B7B">
        <w:rPr>
          <w:i/>
          <w:iCs/>
        </w:rPr>
        <w:t>, RB3</w:t>
      </w:r>
    </w:p>
    <w:p w14:paraId="12B28EF0" w14:textId="77777777" w:rsidR="00273D56" w:rsidRPr="00C76109" w:rsidRDefault="00273D56" w:rsidP="0014493F">
      <w:pPr>
        <w:pStyle w:val="Heading4"/>
      </w:pPr>
      <w:r w:rsidRPr="00C76109">
        <w:t>Rozszerzane przypadki użycia</w:t>
      </w:r>
    </w:p>
    <w:p w14:paraId="67224887" w14:textId="77777777" w:rsidR="00A63650" w:rsidRPr="009745E7" w:rsidRDefault="009745E7" w:rsidP="009745E7">
      <w:pPr>
        <w:pStyle w:val="Heading3"/>
        <w:numPr>
          <w:ilvl w:val="0"/>
          <w:numId w:val="0"/>
        </w:numPr>
        <w:ind w:left="720"/>
        <w:rPr>
          <w:rFonts w:ascii="Calibri" w:hAnsi="Calibri"/>
          <w:b w:val="0"/>
          <w:bCs w:val="0"/>
          <w:i/>
          <w:iCs/>
        </w:rPr>
      </w:pPr>
      <w:r w:rsidRPr="009745E7">
        <w:rPr>
          <w:rFonts w:ascii="Calibri" w:hAnsi="Calibri"/>
          <w:b w:val="0"/>
          <w:bCs w:val="0"/>
          <w:i/>
          <w:iCs/>
        </w:rPr>
        <w:t>UC1 – Zakładanie konta pacjenta</w:t>
      </w:r>
    </w:p>
    <w:p w14:paraId="29455DDA" w14:textId="77777777" w:rsidR="00273D56" w:rsidRPr="00C76109" w:rsidRDefault="00273D56" w:rsidP="0014493F">
      <w:pPr>
        <w:pStyle w:val="Heading4"/>
      </w:pPr>
      <w:r w:rsidRPr="00C76109">
        <w:t>Włączone przypadki użycia</w:t>
      </w:r>
    </w:p>
    <w:p w14:paraId="652E42DE" w14:textId="77777777" w:rsidR="00A63650" w:rsidRPr="00C76109" w:rsidRDefault="00DF3B7B" w:rsidP="00A63650">
      <w:pPr>
        <w:rPr>
          <w:i/>
          <w:iCs/>
        </w:rPr>
      </w:pPr>
      <w:r>
        <w:rPr>
          <w:i/>
          <w:iCs/>
        </w:rPr>
        <w:t>brak</w:t>
      </w:r>
    </w:p>
    <w:p w14:paraId="3AC83436" w14:textId="77777777" w:rsidR="00273D56" w:rsidRDefault="00273D56" w:rsidP="0014493F">
      <w:pPr>
        <w:pStyle w:val="Heading4"/>
      </w:pPr>
      <w:r w:rsidRPr="00C76109">
        <w:lastRenderedPageBreak/>
        <w:t>Problemy</w:t>
      </w:r>
    </w:p>
    <w:p w14:paraId="2D87D53C" w14:textId="77777777" w:rsidR="00DF3B7B" w:rsidRPr="00DF3B7B" w:rsidRDefault="00DF3B7B" w:rsidP="00DF3B7B">
      <w:pPr>
        <w:rPr>
          <w:i/>
          <w:iCs/>
        </w:rPr>
      </w:pPr>
      <w:r w:rsidRPr="00DF3B7B">
        <w:rPr>
          <w:i/>
          <w:iCs/>
        </w:rPr>
        <w:t>brak</w:t>
      </w:r>
    </w:p>
    <w:p w14:paraId="4F0C1B90" w14:textId="77777777" w:rsidR="0068277E" w:rsidRPr="00C76109" w:rsidRDefault="00273D56" w:rsidP="0068277E">
      <w:pPr>
        <w:pStyle w:val="Heading4"/>
      </w:pPr>
      <w:r w:rsidRPr="00C76109">
        <w:t>Decyzj</w:t>
      </w:r>
      <w:r w:rsidR="0068277E" w:rsidRPr="00C76109">
        <w:t>e</w:t>
      </w:r>
    </w:p>
    <w:p w14:paraId="1E8A4911" w14:textId="77777777" w:rsidR="006372F3" w:rsidRDefault="007C4254" w:rsidP="0068277E">
      <w:pPr>
        <w:rPr>
          <w:i/>
          <w:iCs/>
        </w:rPr>
      </w:pPr>
      <w:r>
        <w:rPr>
          <w:i/>
          <w:iCs/>
        </w:rPr>
        <w:t>B</w:t>
      </w:r>
      <w:r w:rsidR="00DF3B7B">
        <w:rPr>
          <w:i/>
          <w:iCs/>
        </w:rPr>
        <w:t>rak</w:t>
      </w:r>
    </w:p>
    <w:p w14:paraId="3A21DE47" w14:textId="77777777" w:rsidR="007C4254" w:rsidRDefault="007C4254" w:rsidP="0068277E">
      <w:pPr>
        <w:rPr>
          <w:i/>
          <w:iCs/>
        </w:rPr>
      </w:pPr>
    </w:p>
    <w:p w14:paraId="4059201C" w14:textId="77777777" w:rsidR="006372F3" w:rsidRPr="00C76109" w:rsidRDefault="006372F3" w:rsidP="006372F3">
      <w:pPr>
        <w:pStyle w:val="Heading3"/>
      </w:pPr>
      <w:r w:rsidRPr="00C76109">
        <w:rPr>
          <w:i/>
          <w:iCs/>
        </w:rPr>
        <w:t>U</w:t>
      </w:r>
      <w:r>
        <w:rPr>
          <w:i/>
          <w:iCs/>
        </w:rPr>
        <w:t>C</w:t>
      </w:r>
      <w:r w:rsidR="0048262F">
        <w:rPr>
          <w:i/>
          <w:iCs/>
        </w:rPr>
        <w:t>3</w:t>
      </w:r>
      <w:r w:rsidRPr="00C76109">
        <w:rPr>
          <w:i/>
          <w:iCs/>
        </w:rPr>
        <w:t xml:space="preserve"> – </w:t>
      </w:r>
      <w:r>
        <w:rPr>
          <w:i/>
          <w:iCs/>
        </w:rPr>
        <w:t>Wysyłanie powiadomień o wizycie</w:t>
      </w:r>
    </w:p>
    <w:p w14:paraId="3631B59A" w14:textId="77777777" w:rsidR="006372F3" w:rsidRDefault="006372F3" w:rsidP="006372F3">
      <w:pPr>
        <w:pStyle w:val="Heading4"/>
      </w:pPr>
      <w:r w:rsidRPr="00C76109">
        <w:t>Opis przypadku użycia</w:t>
      </w:r>
    </w:p>
    <w:p w14:paraId="2C10B036" w14:textId="77777777" w:rsidR="006372F3" w:rsidRPr="000B4F71" w:rsidRDefault="006372F3" w:rsidP="006372F3">
      <w:pPr>
        <w:rPr>
          <w:i/>
          <w:iCs/>
        </w:rPr>
      </w:pPr>
      <w:r w:rsidRPr="000B4F71">
        <w:rPr>
          <w:i/>
          <w:iCs/>
        </w:rPr>
        <w:t xml:space="preserve">Kiedy pacjent </w:t>
      </w:r>
      <w:r w:rsidR="00DF3B7B">
        <w:rPr>
          <w:i/>
          <w:iCs/>
        </w:rPr>
        <w:t>ma umówioną</w:t>
      </w:r>
      <w:r w:rsidRPr="000B4F71">
        <w:rPr>
          <w:i/>
          <w:iCs/>
        </w:rPr>
        <w:t xml:space="preserve"> wizytę do wybranego lekarza</w:t>
      </w:r>
      <w:r w:rsidR="00DF3B7B">
        <w:rPr>
          <w:i/>
          <w:iCs/>
        </w:rPr>
        <w:t xml:space="preserve"> to może otrzymać powiadomienie przed wizytą przypominające o wizycie.</w:t>
      </w:r>
    </w:p>
    <w:p w14:paraId="1744C43D" w14:textId="77777777" w:rsidR="006372F3" w:rsidRPr="00C76109" w:rsidRDefault="006372F3" w:rsidP="006372F3">
      <w:pPr>
        <w:pStyle w:val="Heading4"/>
      </w:pPr>
      <w:r w:rsidRPr="00C76109">
        <w:t>Aktorzy</w:t>
      </w:r>
    </w:p>
    <w:p w14:paraId="4429099D" w14:textId="77777777" w:rsidR="006372F3" w:rsidRPr="00C76109" w:rsidRDefault="006372F3" w:rsidP="006372F3">
      <w:pPr>
        <w:rPr>
          <w:i/>
          <w:iCs/>
        </w:rPr>
      </w:pPr>
      <w:r>
        <w:rPr>
          <w:i/>
          <w:iCs/>
        </w:rPr>
        <w:t>Pacjent</w:t>
      </w:r>
    </w:p>
    <w:p w14:paraId="7562A160" w14:textId="77777777" w:rsidR="006372F3" w:rsidRPr="00C76109" w:rsidRDefault="006372F3" w:rsidP="006372F3">
      <w:pPr>
        <w:pStyle w:val="Heading4"/>
      </w:pPr>
      <w:r w:rsidRPr="00C76109">
        <w:t>Poziom</w:t>
      </w:r>
    </w:p>
    <w:p w14:paraId="63D5DBCE" w14:textId="77777777" w:rsidR="006372F3" w:rsidRPr="00C76109" w:rsidRDefault="006372F3" w:rsidP="006372F3">
      <w:pPr>
        <w:rPr>
          <w:color w:val="000000"/>
        </w:rPr>
      </w:pPr>
      <w:r w:rsidRPr="00C76109">
        <w:rPr>
          <w:i/>
          <w:iCs/>
          <w:color w:val="000000"/>
        </w:rPr>
        <w:t>Użytkownika</w:t>
      </w:r>
    </w:p>
    <w:p w14:paraId="1E5E5850" w14:textId="77777777" w:rsidR="006372F3" w:rsidRDefault="006372F3" w:rsidP="006372F3">
      <w:pPr>
        <w:pStyle w:val="Heading4"/>
      </w:pPr>
      <w:r w:rsidRPr="00C76109">
        <w:t>Cel (cel biznesowy osiągany przez ten przypadek użycia)</w:t>
      </w:r>
    </w:p>
    <w:p w14:paraId="246EACD0" w14:textId="77777777" w:rsidR="006372F3" w:rsidRPr="000B4F71" w:rsidRDefault="006372F3" w:rsidP="006372F3">
      <w:pPr>
        <w:rPr>
          <w:i/>
          <w:iCs/>
        </w:rPr>
      </w:pPr>
      <w:r w:rsidRPr="000B4F71">
        <w:rPr>
          <w:i/>
          <w:iCs/>
        </w:rPr>
        <w:t xml:space="preserve">Dzięki </w:t>
      </w:r>
      <w:r w:rsidR="003A6AD8">
        <w:rPr>
          <w:i/>
          <w:iCs/>
        </w:rPr>
        <w:t xml:space="preserve">przypominaniu o wizycie powinna </w:t>
      </w:r>
      <w:r w:rsidRPr="000B4F71">
        <w:rPr>
          <w:i/>
          <w:iCs/>
        </w:rPr>
        <w:t>zmniejsz</w:t>
      </w:r>
      <w:r w:rsidR="003A6AD8">
        <w:rPr>
          <w:i/>
          <w:iCs/>
        </w:rPr>
        <w:t>yć</w:t>
      </w:r>
      <w:r w:rsidRPr="000B4F71">
        <w:rPr>
          <w:i/>
          <w:iCs/>
        </w:rPr>
        <w:t xml:space="preserve"> się liczba osób</w:t>
      </w:r>
      <w:r w:rsidR="003A6AD8">
        <w:rPr>
          <w:i/>
          <w:iCs/>
        </w:rPr>
        <w:t>,</w:t>
      </w:r>
      <w:r w:rsidRPr="000B4F71">
        <w:rPr>
          <w:i/>
          <w:iCs/>
        </w:rPr>
        <w:t xml:space="preserve"> </w:t>
      </w:r>
      <w:r w:rsidR="003A6AD8">
        <w:rPr>
          <w:i/>
          <w:iCs/>
        </w:rPr>
        <w:t>które nie przychodzą na wizytę, ponieważ zapomniały.</w:t>
      </w:r>
    </w:p>
    <w:p w14:paraId="44E8606F" w14:textId="77777777" w:rsidR="006372F3" w:rsidRDefault="006372F3" w:rsidP="006372F3">
      <w:pPr>
        <w:pStyle w:val="Heading4"/>
      </w:pPr>
      <w:r w:rsidRPr="00C76109">
        <w:t>Cele użytkowników</w:t>
      </w:r>
    </w:p>
    <w:p w14:paraId="21C856FF" w14:textId="77777777" w:rsidR="006372F3" w:rsidRPr="00C76109" w:rsidRDefault="003A6AD8" w:rsidP="006372F3">
      <w:pPr>
        <w:rPr>
          <w:i/>
          <w:iCs/>
        </w:rPr>
      </w:pPr>
      <w:r>
        <w:rPr>
          <w:i/>
          <w:iCs/>
        </w:rPr>
        <w:t xml:space="preserve">Przypomnienie o umówionej </w:t>
      </w:r>
      <w:r w:rsidR="006372F3" w:rsidRPr="000B4F71">
        <w:rPr>
          <w:i/>
          <w:iCs/>
        </w:rPr>
        <w:t>wizy</w:t>
      </w:r>
      <w:r>
        <w:rPr>
          <w:i/>
          <w:iCs/>
        </w:rPr>
        <w:t>cie</w:t>
      </w:r>
      <w:r w:rsidR="006372F3" w:rsidRPr="000B4F71">
        <w:rPr>
          <w:i/>
          <w:iCs/>
        </w:rPr>
        <w:t xml:space="preserve"> do lekarza</w:t>
      </w:r>
      <w:r w:rsidR="006372F3" w:rsidRPr="00C76109">
        <w:rPr>
          <w:i/>
          <w:iCs/>
        </w:rPr>
        <w:t>.</w:t>
      </w:r>
    </w:p>
    <w:p w14:paraId="1DBE31DB" w14:textId="77777777" w:rsidR="006372F3" w:rsidRPr="00C76109" w:rsidRDefault="006372F3" w:rsidP="006372F3">
      <w:pPr>
        <w:pStyle w:val="Heading4"/>
      </w:pPr>
      <w:r w:rsidRPr="00C76109">
        <w:t>Warunki początkowe (ograniczenia)</w:t>
      </w:r>
    </w:p>
    <w:p w14:paraId="248B6166" w14:textId="77777777" w:rsidR="003A6AD8" w:rsidRDefault="006372F3" w:rsidP="009745E7">
      <w:pPr>
        <w:numPr>
          <w:ilvl w:val="0"/>
          <w:numId w:val="16"/>
        </w:numPr>
        <w:rPr>
          <w:i/>
          <w:iCs/>
        </w:rPr>
      </w:pPr>
      <w:r w:rsidRPr="00C76109">
        <w:rPr>
          <w:i/>
          <w:iCs/>
        </w:rPr>
        <w:t xml:space="preserve">Użytkownik posiada konto </w:t>
      </w:r>
      <w:r>
        <w:rPr>
          <w:i/>
          <w:iCs/>
        </w:rPr>
        <w:t>pacjenta z aplikacji</w:t>
      </w:r>
      <w:r w:rsidRPr="00C76109">
        <w:rPr>
          <w:i/>
          <w:iCs/>
        </w:rPr>
        <w:t>.</w:t>
      </w:r>
    </w:p>
    <w:p w14:paraId="12243A6F" w14:textId="77777777" w:rsidR="003A6AD8" w:rsidRDefault="003A6AD8" w:rsidP="009745E7">
      <w:pPr>
        <w:numPr>
          <w:ilvl w:val="0"/>
          <w:numId w:val="16"/>
        </w:numPr>
        <w:rPr>
          <w:i/>
          <w:iCs/>
        </w:rPr>
      </w:pPr>
      <w:r w:rsidRPr="003A6AD8">
        <w:rPr>
          <w:i/>
          <w:iCs/>
        </w:rPr>
        <w:t>Użytkownik ma umówioną wizytę do lekarza.</w:t>
      </w:r>
    </w:p>
    <w:p w14:paraId="12E26687" w14:textId="77777777" w:rsidR="003A6AD8" w:rsidRPr="003A6AD8" w:rsidRDefault="006372F3" w:rsidP="009745E7">
      <w:pPr>
        <w:numPr>
          <w:ilvl w:val="0"/>
          <w:numId w:val="16"/>
        </w:numPr>
        <w:rPr>
          <w:i/>
          <w:iCs/>
        </w:rPr>
      </w:pPr>
      <w:r w:rsidRPr="003A6AD8">
        <w:rPr>
          <w:i/>
          <w:iCs/>
        </w:rPr>
        <w:t>Użytkownik wyraził zgodę na otrzymywania powiadomień w aplikacji mobilnej.</w:t>
      </w:r>
    </w:p>
    <w:p w14:paraId="12841759" w14:textId="77777777" w:rsidR="006372F3" w:rsidRPr="00C76109" w:rsidRDefault="006372F3" w:rsidP="006372F3">
      <w:pPr>
        <w:pStyle w:val="Heading4"/>
      </w:pPr>
      <w:r w:rsidRPr="00C76109">
        <w:t>Częstotliwość wykonania</w:t>
      </w:r>
    </w:p>
    <w:p w14:paraId="70805DB0" w14:textId="77777777" w:rsidR="006372F3" w:rsidRPr="00C76109" w:rsidRDefault="006372F3" w:rsidP="006372F3">
      <w:pPr>
        <w:rPr>
          <w:i/>
          <w:iCs/>
        </w:rPr>
      </w:pPr>
      <w:r w:rsidRPr="00C76109">
        <w:rPr>
          <w:i/>
          <w:iCs/>
        </w:rPr>
        <w:t>Często</w:t>
      </w:r>
    </w:p>
    <w:p w14:paraId="07971729" w14:textId="77777777" w:rsidR="006372F3" w:rsidRPr="00C76109" w:rsidRDefault="006372F3" w:rsidP="006372F3">
      <w:pPr>
        <w:pStyle w:val="Heading4"/>
      </w:pPr>
      <w:r w:rsidRPr="00C76109">
        <w:t>Wyzwalacz</w:t>
      </w:r>
    </w:p>
    <w:p w14:paraId="4A603ADD" w14:textId="77777777" w:rsidR="003A6AD8" w:rsidRPr="00C76109" w:rsidRDefault="003A6AD8" w:rsidP="006372F3">
      <w:pPr>
        <w:rPr>
          <w:i/>
          <w:iCs/>
        </w:rPr>
      </w:pPr>
      <w:r>
        <w:rPr>
          <w:i/>
          <w:iCs/>
        </w:rPr>
        <w:t xml:space="preserve">Wizyta jest zaplanowana za </w:t>
      </w:r>
      <w:r w:rsidR="00252533">
        <w:rPr>
          <w:i/>
          <w:iCs/>
        </w:rPr>
        <w:t>30</w:t>
      </w:r>
      <w:r>
        <w:rPr>
          <w:i/>
          <w:iCs/>
        </w:rPr>
        <w:t xml:space="preserve"> godzin (domyślnie).</w:t>
      </w:r>
    </w:p>
    <w:p w14:paraId="68BF0840" w14:textId="77777777" w:rsidR="006372F3" w:rsidRPr="00C76109" w:rsidRDefault="006372F3" w:rsidP="006372F3">
      <w:pPr>
        <w:pStyle w:val="Heading4"/>
      </w:pPr>
      <w:r w:rsidRPr="00C76109">
        <w:t>Warunki końcowe</w:t>
      </w:r>
    </w:p>
    <w:p w14:paraId="03AC6289" w14:textId="77777777" w:rsidR="003A6AD8" w:rsidRDefault="006372F3" w:rsidP="00252533">
      <w:pPr>
        <w:ind w:left="927"/>
        <w:rPr>
          <w:i/>
          <w:iCs/>
        </w:rPr>
      </w:pPr>
      <w:r w:rsidRPr="00C76109">
        <w:rPr>
          <w:i/>
          <w:iCs/>
        </w:rPr>
        <w:t xml:space="preserve">Powiadomienie o </w:t>
      </w:r>
      <w:r w:rsidR="007C4254">
        <w:rPr>
          <w:i/>
          <w:iCs/>
        </w:rPr>
        <w:t>wizycie</w:t>
      </w:r>
      <w:r w:rsidRPr="00C76109">
        <w:rPr>
          <w:i/>
          <w:iCs/>
        </w:rPr>
        <w:t xml:space="preserve"> jest widoczne na liście powiadomień </w:t>
      </w:r>
      <w:r w:rsidR="00252533">
        <w:rPr>
          <w:i/>
          <w:iCs/>
        </w:rPr>
        <w:t>w urządzeniu.</w:t>
      </w:r>
    </w:p>
    <w:p w14:paraId="074CC8BC" w14:textId="77777777" w:rsidR="006372F3" w:rsidRPr="00C76109" w:rsidRDefault="006372F3" w:rsidP="006372F3">
      <w:pPr>
        <w:pStyle w:val="Heading4"/>
      </w:pPr>
      <w:r w:rsidRPr="00C76109">
        <w:t>Scenariusz główny</w:t>
      </w:r>
    </w:p>
    <w:p w14:paraId="27BD9928" w14:textId="77777777" w:rsidR="003A6AD8" w:rsidRDefault="003A6AD8" w:rsidP="003A6AD8">
      <w:pPr>
        <w:numPr>
          <w:ilvl w:val="0"/>
          <w:numId w:val="12"/>
        </w:numPr>
        <w:rPr>
          <w:i/>
          <w:iCs/>
          <w:color w:val="000000"/>
        </w:rPr>
      </w:pPr>
      <w:r>
        <w:rPr>
          <w:i/>
          <w:iCs/>
          <w:color w:val="000000"/>
        </w:rPr>
        <w:t xml:space="preserve">Pacjent na umówioną wizytę do lekarza na termin za </w:t>
      </w:r>
      <w:r w:rsidR="00252533">
        <w:rPr>
          <w:i/>
          <w:iCs/>
          <w:color w:val="000000"/>
        </w:rPr>
        <w:t>30</w:t>
      </w:r>
      <w:r>
        <w:rPr>
          <w:i/>
          <w:iCs/>
          <w:color w:val="000000"/>
        </w:rPr>
        <w:t xml:space="preserve"> godzin.</w:t>
      </w:r>
    </w:p>
    <w:p w14:paraId="2FA96A99" w14:textId="77777777" w:rsidR="003A6AD8" w:rsidRPr="00C76109" w:rsidRDefault="003A6AD8" w:rsidP="003A6AD8">
      <w:pPr>
        <w:numPr>
          <w:ilvl w:val="0"/>
          <w:numId w:val="12"/>
        </w:numPr>
        <w:rPr>
          <w:i/>
          <w:iCs/>
          <w:color w:val="000000"/>
        </w:rPr>
      </w:pPr>
      <w:r w:rsidRPr="00C76109">
        <w:rPr>
          <w:i/>
          <w:iCs/>
          <w:color w:val="000000"/>
        </w:rPr>
        <w:t xml:space="preserve">Użytkownik otrzymuje powiadomienie na telefonie zawierające informacje o </w:t>
      </w:r>
      <w:r>
        <w:rPr>
          <w:i/>
          <w:iCs/>
          <w:color w:val="000000"/>
        </w:rPr>
        <w:t>zaplanowanej wizycie</w:t>
      </w:r>
      <w:r w:rsidRPr="00C76109">
        <w:rPr>
          <w:i/>
          <w:iCs/>
          <w:color w:val="000000"/>
        </w:rPr>
        <w:t>.</w:t>
      </w:r>
    </w:p>
    <w:p w14:paraId="116B4BF9" w14:textId="77777777" w:rsidR="006372F3" w:rsidRPr="00C76109" w:rsidRDefault="006372F3" w:rsidP="006372F3">
      <w:pPr>
        <w:pStyle w:val="Heading4"/>
      </w:pPr>
      <w:r w:rsidRPr="00C76109">
        <w:t>Scenariusze alternatywne</w:t>
      </w:r>
    </w:p>
    <w:p w14:paraId="5C4E4182" w14:textId="77777777" w:rsidR="006372F3" w:rsidRPr="00C76109" w:rsidRDefault="003A6AD8" w:rsidP="006372F3">
      <w:pPr>
        <w:rPr>
          <w:i/>
          <w:iCs/>
        </w:rPr>
      </w:pPr>
      <w:r>
        <w:rPr>
          <w:i/>
          <w:iCs/>
        </w:rPr>
        <w:t>1</w:t>
      </w:r>
      <w:r w:rsidR="006372F3" w:rsidRPr="00C76109">
        <w:rPr>
          <w:i/>
          <w:iCs/>
        </w:rPr>
        <w:t xml:space="preserve">a. Jeśli </w:t>
      </w:r>
      <w:r>
        <w:rPr>
          <w:i/>
          <w:iCs/>
        </w:rPr>
        <w:t xml:space="preserve">pacjent wybierze termin wizyty w </w:t>
      </w:r>
      <w:r w:rsidR="00252533">
        <w:rPr>
          <w:i/>
          <w:iCs/>
        </w:rPr>
        <w:t>terminie poniżej 30 godzin</w:t>
      </w:r>
      <w:r>
        <w:rPr>
          <w:i/>
          <w:iCs/>
        </w:rPr>
        <w:t xml:space="preserve"> to nie będzie wysyłane powiadomienie</w:t>
      </w:r>
      <w:r w:rsidR="006372F3" w:rsidRPr="00C76109">
        <w:rPr>
          <w:i/>
          <w:iCs/>
        </w:rPr>
        <w:t>. Dalszy przebieg scenariusza jak w Scenariuszu głównym (2-3).</w:t>
      </w:r>
    </w:p>
    <w:p w14:paraId="4133FEF4" w14:textId="77777777" w:rsidR="006372F3" w:rsidRPr="00C76109" w:rsidRDefault="006372F3" w:rsidP="006372F3">
      <w:pPr>
        <w:pStyle w:val="Heading4"/>
      </w:pPr>
      <w:r w:rsidRPr="00C76109">
        <w:lastRenderedPageBreak/>
        <w:t>Powiązane reguły biznesowe</w:t>
      </w:r>
    </w:p>
    <w:p w14:paraId="02C8B19C" w14:textId="77777777" w:rsidR="006372F3" w:rsidRPr="00C76109" w:rsidRDefault="006372F3" w:rsidP="006372F3">
      <w:pPr>
        <w:rPr>
          <w:i/>
          <w:iCs/>
        </w:rPr>
      </w:pPr>
      <w:r w:rsidRPr="00C76109">
        <w:rPr>
          <w:i/>
          <w:iCs/>
        </w:rPr>
        <w:t>RB1</w:t>
      </w:r>
    </w:p>
    <w:p w14:paraId="68524E6A" w14:textId="77777777" w:rsidR="006372F3" w:rsidRPr="00C76109" w:rsidRDefault="006372F3" w:rsidP="006372F3">
      <w:pPr>
        <w:pStyle w:val="Heading4"/>
      </w:pPr>
      <w:r w:rsidRPr="00C76109">
        <w:t>Rozszerzane przypadki użycia</w:t>
      </w:r>
    </w:p>
    <w:p w14:paraId="389720D0" w14:textId="77777777" w:rsidR="006372F3" w:rsidRPr="00C76109" w:rsidRDefault="006372F3" w:rsidP="006372F3">
      <w:pPr>
        <w:rPr>
          <w:i/>
          <w:iCs/>
        </w:rPr>
      </w:pPr>
      <w:r w:rsidRPr="00C76109">
        <w:rPr>
          <w:i/>
          <w:iCs/>
        </w:rPr>
        <w:t>Brak</w:t>
      </w:r>
    </w:p>
    <w:p w14:paraId="18D2900D" w14:textId="77777777" w:rsidR="006372F3" w:rsidRPr="00C76109" w:rsidRDefault="006372F3" w:rsidP="006372F3">
      <w:pPr>
        <w:pStyle w:val="Heading4"/>
      </w:pPr>
      <w:r w:rsidRPr="00C76109">
        <w:t>Włączone przypadki użycia</w:t>
      </w:r>
    </w:p>
    <w:p w14:paraId="60ECF6F2" w14:textId="77777777" w:rsidR="003A6AD8" w:rsidRPr="003A6AD8" w:rsidRDefault="003A6AD8" w:rsidP="003A6AD8">
      <w:pPr>
        <w:rPr>
          <w:i/>
          <w:iCs/>
        </w:rPr>
      </w:pPr>
      <w:r w:rsidRPr="003A6AD8">
        <w:rPr>
          <w:i/>
          <w:iCs/>
        </w:rPr>
        <w:t>UC</w:t>
      </w:r>
      <w:r w:rsidR="009745E7">
        <w:rPr>
          <w:i/>
          <w:iCs/>
        </w:rPr>
        <w:t>2</w:t>
      </w:r>
      <w:r w:rsidRPr="003A6AD8">
        <w:rPr>
          <w:i/>
          <w:iCs/>
        </w:rPr>
        <w:t xml:space="preserve"> – Zapisywanie na wizytę (pacjent)</w:t>
      </w:r>
    </w:p>
    <w:p w14:paraId="7DCA92E7" w14:textId="77777777" w:rsidR="006372F3" w:rsidRPr="00C76109" w:rsidRDefault="006372F3" w:rsidP="006372F3">
      <w:pPr>
        <w:pStyle w:val="Heading4"/>
      </w:pPr>
      <w:r w:rsidRPr="00C76109">
        <w:t>Problemy</w:t>
      </w:r>
    </w:p>
    <w:p w14:paraId="5F72A4D2" w14:textId="77777777" w:rsidR="006372F3" w:rsidRPr="00C76109" w:rsidRDefault="006372F3" w:rsidP="006372F3">
      <w:pPr>
        <w:rPr>
          <w:i/>
          <w:iCs/>
        </w:rPr>
      </w:pPr>
      <w:r w:rsidRPr="00C76109">
        <w:rPr>
          <w:i/>
          <w:iCs/>
        </w:rPr>
        <w:t>P1. Co w sytuacji, gdy użytkownik nie przydzieli aplikacji odpowiednich uprawnień do wyświetlania powiadomień na pasku powiadomień w telefonie?</w:t>
      </w:r>
    </w:p>
    <w:p w14:paraId="4C2A04B3" w14:textId="77777777" w:rsidR="006372F3" w:rsidRPr="00C76109" w:rsidRDefault="006372F3" w:rsidP="006372F3">
      <w:pPr>
        <w:pStyle w:val="Heading4"/>
      </w:pPr>
      <w:r w:rsidRPr="00C76109">
        <w:t>Decyzje</w:t>
      </w:r>
    </w:p>
    <w:p w14:paraId="03031CE6" w14:textId="77777777" w:rsidR="007C4254" w:rsidRDefault="006372F3" w:rsidP="00442B51">
      <w:pPr>
        <w:rPr>
          <w:i/>
          <w:iCs/>
        </w:rPr>
      </w:pPr>
      <w:r w:rsidRPr="00C76109">
        <w:rPr>
          <w:i/>
          <w:iCs/>
        </w:rPr>
        <w:t>P1. Jeśli aplikacji nie zostaną przydzielone odpowiednie uprawnieni</w:t>
      </w:r>
      <w:r w:rsidR="00252533">
        <w:rPr>
          <w:i/>
          <w:iCs/>
        </w:rPr>
        <w:t>a</w:t>
      </w:r>
      <w:r w:rsidRPr="00C76109">
        <w:rPr>
          <w:i/>
          <w:iCs/>
        </w:rPr>
        <w:t xml:space="preserve"> </w:t>
      </w:r>
      <w:r w:rsidR="00252533">
        <w:rPr>
          <w:i/>
          <w:iCs/>
        </w:rPr>
        <w:t xml:space="preserve">to </w:t>
      </w:r>
      <w:r w:rsidRPr="00C76109">
        <w:rPr>
          <w:i/>
          <w:iCs/>
        </w:rPr>
        <w:t xml:space="preserve">powiadomienia </w:t>
      </w:r>
      <w:r w:rsidR="00252533">
        <w:rPr>
          <w:i/>
          <w:iCs/>
        </w:rPr>
        <w:t>nie</w:t>
      </w:r>
      <w:r w:rsidRPr="00C76109">
        <w:rPr>
          <w:i/>
          <w:iCs/>
        </w:rPr>
        <w:t xml:space="preserve"> widoczne.</w:t>
      </w:r>
    </w:p>
    <w:p w14:paraId="29785D2D" w14:textId="77777777" w:rsidR="00C100E2" w:rsidRDefault="00C100E2" w:rsidP="00442B51">
      <w:pPr>
        <w:rPr>
          <w:i/>
          <w:iCs/>
        </w:rPr>
      </w:pPr>
    </w:p>
    <w:p w14:paraId="099B54FB" w14:textId="77777777" w:rsidR="00FB60EE" w:rsidRDefault="00056D49" w:rsidP="006E7E8C">
      <w:pPr>
        <w:pStyle w:val="Heading1"/>
      </w:pPr>
      <w:bookmarkStart w:id="7" w:name="_Toc92835318"/>
      <w:r w:rsidRPr="00C76109">
        <w:t>Wymagania niefunkcjonalne</w:t>
      </w:r>
      <w:bookmarkEnd w:id="7"/>
    </w:p>
    <w:p w14:paraId="2717CC32" w14:textId="77777777" w:rsidR="007C4254" w:rsidRPr="007C4254" w:rsidRDefault="007C4254" w:rsidP="007C4254"/>
    <w:p w14:paraId="570157AE" w14:textId="77777777" w:rsidR="00C97041" w:rsidRPr="00C76109" w:rsidRDefault="00C97041" w:rsidP="006E7E8C">
      <w:pPr>
        <w:pStyle w:val="Heading2"/>
      </w:pPr>
      <w:bookmarkStart w:id="8" w:name="_Toc92835319"/>
      <w:r w:rsidRPr="00C76109">
        <w:t>Wymagania względem projektu</w:t>
      </w:r>
      <w:bookmarkEnd w:id="8"/>
    </w:p>
    <w:p w14:paraId="698D8CEB" w14:textId="77777777" w:rsidR="006E7E8C" w:rsidRPr="00C76109" w:rsidRDefault="004C3808" w:rsidP="006E7E8C">
      <w:pPr>
        <w:pStyle w:val="Heading3"/>
        <w:rPr>
          <w:i/>
          <w:iCs/>
        </w:rPr>
      </w:pPr>
      <w:r w:rsidRPr="00C76109">
        <w:rPr>
          <w:i/>
          <w:iCs/>
        </w:rPr>
        <w:t>W</w:t>
      </w:r>
      <w:r w:rsidR="00E576B6" w:rsidRPr="00C76109">
        <w:rPr>
          <w:i/>
          <w:iCs/>
        </w:rPr>
        <w:t>P</w:t>
      </w:r>
      <w:r w:rsidRPr="00C76109">
        <w:rPr>
          <w:i/>
          <w:iCs/>
        </w:rPr>
        <w:t>1 –</w:t>
      </w:r>
      <w:r w:rsidR="006E7E8C" w:rsidRPr="00C76109">
        <w:rPr>
          <w:i/>
          <w:iCs/>
        </w:rPr>
        <w:t>Organizacja zespołu</w:t>
      </w:r>
      <w:r w:rsidRPr="00C76109">
        <w:rPr>
          <w:i/>
          <w:iCs/>
        </w:rPr>
        <w:t xml:space="preserve"> </w:t>
      </w:r>
    </w:p>
    <w:p w14:paraId="766403FC" w14:textId="77777777" w:rsidR="006E7E8C" w:rsidRPr="00C76109" w:rsidRDefault="006E7E8C" w:rsidP="006E7E8C">
      <w:pPr>
        <w:pStyle w:val="Heading3"/>
        <w:numPr>
          <w:ilvl w:val="0"/>
          <w:numId w:val="0"/>
        </w:numPr>
        <w:ind w:left="720"/>
        <w:rPr>
          <w:i/>
          <w:iCs/>
        </w:rPr>
      </w:pPr>
      <w:r w:rsidRPr="00C76109">
        <w:rPr>
          <w:rFonts w:ascii="Calibri" w:hAnsi="Calibri"/>
          <w:b w:val="0"/>
          <w:bCs w:val="0"/>
        </w:rPr>
        <w:t>Projekt powinien zostać wykonany w grupach trzy lub czteroosobowych</w:t>
      </w:r>
      <w:r w:rsidRPr="00C76109">
        <w:rPr>
          <w:rFonts w:ascii="Calibri" w:hAnsi="Calibri"/>
          <w:b w:val="0"/>
          <w:bCs w:val="0"/>
          <w:i/>
          <w:iCs/>
        </w:rPr>
        <w:t>.</w:t>
      </w:r>
    </w:p>
    <w:p w14:paraId="75F9DAF9" w14:textId="77777777" w:rsidR="006E7E8C" w:rsidRPr="00C76109" w:rsidRDefault="006E7E8C" w:rsidP="006E7E8C">
      <w:pPr>
        <w:pStyle w:val="Heading3"/>
      </w:pPr>
      <w:r w:rsidRPr="00C76109">
        <w:rPr>
          <w:i/>
          <w:iCs/>
        </w:rPr>
        <w:t>WP2 – Termin wykonania</w:t>
      </w:r>
    </w:p>
    <w:p w14:paraId="0D52690A" w14:textId="77777777" w:rsidR="006E7E8C" w:rsidRPr="00C76109" w:rsidRDefault="006E7E8C" w:rsidP="006E7E8C">
      <w:pPr>
        <w:pStyle w:val="ListParagraph"/>
      </w:pPr>
      <w:r w:rsidRPr="00C76109">
        <w:t>Projekt powinien zostać wykonany do 1</w:t>
      </w:r>
      <w:r w:rsidR="00252533">
        <w:t>3</w:t>
      </w:r>
      <w:r w:rsidRPr="00C76109">
        <w:t xml:space="preserve"> lutego 2025 r.</w:t>
      </w:r>
    </w:p>
    <w:p w14:paraId="2D944B5F" w14:textId="77777777" w:rsidR="006E7E8C" w:rsidRPr="00C76109" w:rsidRDefault="006E7E8C" w:rsidP="006E7E8C">
      <w:pPr>
        <w:pStyle w:val="Heading3"/>
      </w:pPr>
      <w:r w:rsidRPr="00C76109">
        <w:rPr>
          <w:i/>
          <w:iCs/>
        </w:rPr>
        <w:t>WP3 – Metodologia</w:t>
      </w:r>
    </w:p>
    <w:p w14:paraId="2D1C51D5" w14:textId="77777777" w:rsidR="00C97041" w:rsidRDefault="006E7E8C" w:rsidP="006E7E8C">
      <w:pPr>
        <w:pStyle w:val="ListParagraph"/>
      </w:pPr>
      <w:r w:rsidRPr="00C76109">
        <w:t xml:space="preserve">Projekt powinien zostać wykonany według metodologii Agile i </w:t>
      </w:r>
      <w:proofErr w:type="spellStart"/>
      <w:r w:rsidRPr="00C76109">
        <w:t>Scrum</w:t>
      </w:r>
      <w:proofErr w:type="spellEnd"/>
      <w:r w:rsidRPr="00C76109">
        <w:t>.</w:t>
      </w:r>
    </w:p>
    <w:p w14:paraId="327C1572" w14:textId="77777777" w:rsidR="007C4254" w:rsidRPr="00C76109" w:rsidRDefault="007C4254" w:rsidP="006E7E8C">
      <w:pPr>
        <w:pStyle w:val="ListParagraph"/>
      </w:pPr>
    </w:p>
    <w:p w14:paraId="5D4F91AD" w14:textId="77777777" w:rsidR="001C0E6F" w:rsidRPr="00C76109" w:rsidRDefault="001C0E6F" w:rsidP="00E377BE">
      <w:pPr>
        <w:pStyle w:val="Heading2"/>
      </w:pPr>
      <w:bookmarkStart w:id="9" w:name="_Toc92835320"/>
      <w:r w:rsidRPr="00C76109">
        <w:t>Reguły biznesowe</w:t>
      </w:r>
      <w:bookmarkEnd w:id="9"/>
    </w:p>
    <w:p w14:paraId="50947CD4" w14:textId="77777777" w:rsidR="00056D49" w:rsidRPr="00C76109" w:rsidRDefault="00F8473B" w:rsidP="00E377BE">
      <w:pPr>
        <w:pStyle w:val="Heading3"/>
        <w:rPr>
          <w:i/>
          <w:iCs/>
        </w:rPr>
      </w:pPr>
      <w:r w:rsidRPr="00C76109">
        <w:rPr>
          <w:i/>
          <w:iCs/>
        </w:rPr>
        <w:t xml:space="preserve">RB1 – Rezerwacja </w:t>
      </w:r>
      <w:r w:rsidR="006E7E8C" w:rsidRPr="00C76109">
        <w:rPr>
          <w:i/>
          <w:iCs/>
        </w:rPr>
        <w:t>wizyty</w:t>
      </w:r>
    </w:p>
    <w:p w14:paraId="6B85A8D4" w14:textId="77777777" w:rsidR="006E7E8C" w:rsidRPr="00C76109" w:rsidRDefault="006E7E8C" w:rsidP="006E7E8C">
      <w:pPr>
        <w:pStyle w:val="ListParagraph"/>
      </w:pPr>
      <w:r w:rsidRPr="00C76109">
        <w:t>Użytkownik powinien móc umówić wizytę w dowolnym wolnym terminie bez żadnych ograniczeń.</w:t>
      </w:r>
    </w:p>
    <w:p w14:paraId="01AAC8BA" w14:textId="77777777" w:rsidR="00C40BA7" w:rsidRPr="00C76109" w:rsidRDefault="00C40BA7" w:rsidP="00C40BA7">
      <w:pPr>
        <w:pStyle w:val="Heading3"/>
        <w:rPr>
          <w:i/>
          <w:iCs/>
        </w:rPr>
      </w:pPr>
      <w:r w:rsidRPr="00C76109">
        <w:rPr>
          <w:i/>
          <w:iCs/>
        </w:rPr>
        <w:t xml:space="preserve">RB2 – </w:t>
      </w:r>
      <w:r w:rsidR="006E7E8C" w:rsidRPr="00C76109">
        <w:rPr>
          <w:i/>
          <w:iCs/>
        </w:rPr>
        <w:t>Zmiana terminu wizyty (pacjent)</w:t>
      </w:r>
    </w:p>
    <w:p w14:paraId="0FE336DA" w14:textId="77777777" w:rsidR="00F8473B" w:rsidRPr="00C76109" w:rsidRDefault="006E7E8C" w:rsidP="006E7E8C">
      <w:pPr>
        <w:pStyle w:val="ListParagraph"/>
      </w:pPr>
      <w:r w:rsidRPr="00C76109">
        <w:t>Pacjent może odwołać wizytę maksymalnie do 24 godzin przed planowanym terminem wizyty bez konsekwencji.</w:t>
      </w:r>
    </w:p>
    <w:p w14:paraId="1ABC1447" w14:textId="77777777" w:rsidR="006E7E8C" w:rsidRPr="00C76109" w:rsidRDefault="006E7E8C" w:rsidP="006E7E8C">
      <w:pPr>
        <w:pStyle w:val="Heading3"/>
      </w:pPr>
      <w:r w:rsidRPr="00C76109">
        <w:rPr>
          <w:i/>
          <w:iCs/>
        </w:rPr>
        <w:t>RB3 – Kary dla pacjenta</w:t>
      </w:r>
    </w:p>
    <w:p w14:paraId="3C62B26C" w14:textId="77777777" w:rsidR="006E7E8C" w:rsidRPr="00C76109" w:rsidRDefault="006E7E8C" w:rsidP="006E7E8C">
      <w:pPr>
        <w:pStyle w:val="Heading3"/>
        <w:numPr>
          <w:ilvl w:val="0"/>
          <w:numId w:val="0"/>
        </w:numPr>
        <w:ind w:left="720"/>
        <w:rPr>
          <w:rFonts w:ascii="Calibri" w:hAnsi="Calibri"/>
          <w:b w:val="0"/>
          <w:bCs w:val="0"/>
        </w:rPr>
      </w:pPr>
      <w:r w:rsidRPr="00C76109">
        <w:rPr>
          <w:rFonts w:ascii="Calibri" w:hAnsi="Calibri"/>
          <w:b w:val="0"/>
          <w:bCs w:val="0"/>
        </w:rPr>
        <w:t>Pacjent, który dwukrotnie nie stawi się na wizytę nie będzie miał możliwości zapisania się na wizytę przez następne 30 dni.</w:t>
      </w:r>
    </w:p>
    <w:p w14:paraId="3163AFC7" w14:textId="77777777" w:rsidR="00056D49" w:rsidRPr="00C76109" w:rsidRDefault="006E7E8C" w:rsidP="006E7E8C">
      <w:pPr>
        <w:pStyle w:val="Heading3"/>
        <w:rPr>
          <w:i/>
          <w:iCs/>
        </w:rPr>
      </w:pPr>
      <w:r w:rsidRPr="00C76109">
        <w:rPr>
          <w:i/>
          <w:iCs/>
        </w:rPr>
        <w:lastRenderedPageBreak/>
        <w:t xml:space="preserve">RB4 – Zmiana terminu wizyty (lekarz) </w:t>
      </w:r>
    </w:p>
    <w:p w14:paraId="585B3743" w14:textId="77777777" w:rsidR="006E7E8C" w:rsidRDefault="006E7E8C" w:rsidP="006E7E8C">
      <w:pPr>
        <w:pStyle w:val="ListParagraph"/>
      </w:pPr>
      <w:r w:rsidRPr="00C76109">
        <w:t>Lekarz może zmienić termin wizyty</w:t>
      </w:r>
      <w:r w:rsidR="00C100E2">
        <w:t xml:space="preserve"> za pomocą pracownika rejestracji</w:t>
      </w:r>
      <w:r w:rsidRPr="00C76109">
        <w:t xml:space="preserve"> maksymalnie do 72 godzin przed planowanym terminem wizyty bez konsekwencji.</w:t>
      </w:r>
    </w:p>
    <w:p w14:paraId="3E63FA9A" w14:textId="77777777" w:rsidR="007C4254" w:rsidRDefault="007C4254" w:rsidP="00C100E2">
      <w:pPr>
        <w:pStyle w:val="ListParagraph"/>
        <w:ind w:left="0"/>
      </w:pPr>
    </w:p>
    <w:p w14:paraId="1C91CA0D" w14:textId="77777777" w:rsidR="00C100E2" w:rsidRPr="00C76109" w:rsidRDefault="00C100E2" w:rsidP="00C100E2">
      <w:pPr>
        <w:pStyle w:val="ListParagraph"/>
        <w:ind w:left="0"/>
      </w:pPr>
    </w:p>
    <w:p w14:paraId="200121FA" w14:textId="77777777" w:rsidR="00B5578C" w:rsidRPr="00C76109" w:rsidRDefault="00B5578C" w:rsidP="00E377BE">
      <w:pPr>
        <w:pStyle w:val="Heading2"/>
      </w:pPr>
      <w:bookmarkStart w:id="10" w:name="_Toc92835321"/>
      <w:r w:rsidRPr="00C76109">
        <w:t>Ograniczenia implementacji</w:t>
      </w:r>
      <w:bookmarkEnd w:id="10"/>
    </w:p>
    <w:p w14:paraId="668131B6" w14:textId="77777777" w:rsidR="00BE1EB3" w:rsidRPr="00C76109" w:rsidRDefault="00F528A5" w:rsidP="00BE1EB3">
      <w:pPr>
        <w:pStyle w:val="Heading3"/>
        <w:rPr>
          <w:i/>
          <w:iCs/>
        </w:rPr>
      </w:pPr>
      <w:r w:rsidRPr="00C76109">
        <w:rPr>
          <w:i/>
          <w:iCs/>
        </w:rPr>
        <w:t>W</w:t>
      </w:r>
      <w:r w:rsidR="00E576B6" w:rsidRPr="00C76109">
        <w:rPr>
          <w:i/>
          <w:iCs/>
        </w:rPr>
        <w:t xml:space="preserve">I1 – Wspierane </w:t>
      </w:r>
      <w:r w:rsidR="00933AF7" w:rsidRPr="00C76109">
        <w:rPr>
          <w:i/>
          <w:iCs/>
        </w:rPr>
        <w:t>systemy operacyjne</w:t>
      </w:r>
    </w:p>
    <w:p w14:paraId="055CEE4F" w14:textId="77777777" w:rsidR="006E7E8C" w:rsidRPr="00C76109" w:rsidRDefault="006E7E8C" w:rsidP="006E7E8C">
      <w:pPr>
        <w:pStyle w:val="ListParagraph"/>
      </w:pPr>
      <w:r w:rsidRPr="00C76109">
        <w:t>Aplikacja powinna działać w systemach Android 7.0 i nowszy.</w:t>
      </w:r>
    </w:p>
    <w:p w14:paraId="592F0259" w14:textId="77777777" w:rsidR="006E7E8C" w:rsidRPr="00C76109" w:rsidRDefault="006E7E8C" w:rsidP="006E7E8C">
      <w:pPr>
        <w:pStyle w:val="Heading3"/>
        <w:rPr>
          <w:i/>
          <w:iCs/>
        </w:rPr>
      </w:pPr>
      <w:r w:rsidRPr="00C76109">
        <w:rPr>
          <w:i/>
          <w:iCs/>
        </w:rPr>
        <w:t>WI2 – Język programowania</w:t>
      </w:r>
    </w:p>
    <w:p w14:paraId="7B79EC44" w14:textId="77777777" w:rsidR="006E7E8C" w:rsidRDefault="006E7E8C" w:rsidP="006E7E8C">
      <w:pPr>
        <w:pStyle w:val="ListParagraph"/>
      </w:pPr>
      <w:bookmarkStart w:id="11" w:name="_Toc92835322"/>
      <w:r w:rsidRPr="00C76109">
        <w:t>Aplikacja powinna zostać wykonana z użyciem języków Java i Kotlin.</w:t>
      </w:r>
    </w:p>
    <w:p w14:paraId="0F69E80A" w14:textId="77777777" w:rsidR="007C4254" w:rsidRDefault="007C4254" w:rsidP="006E7E8C">
      <w:pPr>
        <w:pStyle w:val="ListParagraph"/>
      </w:pPr>
    </w:p>
    <w:p w14:paraId="6CF77A5B" w14:textId="77777777" w:rsidR="00C100E2" w:rsidRPr="00C76109" w:rsidRDefault="00C100E2" w:rsidP="006E7E8C">
      <w:pPr>
        <w:pStyle w:val="ListParagraph"/>
      </w:pPr>
    </w:p>
    <w:p w14:paraId="6D1DF422" w14:textId="77777777" w:rsidR="00C335B7" w:rsidRPr="00C76109" w:rsidRDefault="00C335B7" w:rsidP="00E377BE">
      <w:pPr>
        <w:pStyle w:val="Heading2"/>
      </w:pPr>
      <w:r w:rsidRPr="00C76109">
        <w:t>Dostępność</w:t>
      </w:r>
      <w:r w:rsidR="00B5578C" w:rsidRPr="00C76109">
        <w:t>, wydajność, niezawodność</w:t>
      </w:r>
      <w:bookmarkEnd w:id="11"/>
    </w:p>
    <w:p w14:paraId="312BBEF4" w14:textId="77777777" w:rsidR="002566F3" w:rsidRPr="00C76109" w:rsidRDefault="00036112" w:rsidP="002566F3">
      <w:pPr>
        <w:pStyle w:val="Heading3"/>
        <w:rPr>
          <w:i/>
          <w:iCs/>
        </w:rPr>
      </w:pPr>
      <w:r w:rsidRPr="00C76109">
        <w:rPr>
          <w:i/>
          <w:iCs/>
        </w:rPr>
        <w:t xml:space="preserve">WN1 </w:t>
      </w:r>
      <w:r w:rsidR="00500E39" w:rsidRPr="00C76109">
        <w:rPr>
          <w:i/>
          <w:iCs/>
        </w:rPr>
        <w:t>–</w:t>
      </w:r>
      <w:r w:rsidRPr="00C76109">
        <w:rPr>
          <w:i/>
          <w:iCs/>
        </w:rPr>
        <w:t xml:space="preserve"> </w:t>
      </w:r>
      <w:r w:rsidR="00500E39" w:rsidRPr="00C76109">
        <w:rPr>
          <w:i/>
          <w:iCs/>
        </w:rPr>
        <w:t>Wydajność</w:t>
      </w:r>
    </w:p>
    <w:p w14:paraId="76496131" w14:textId="77777777" w:rsidR="006E7E8C" w:rsidRPr="00C76109" w:rsidRDefault="006E7E8C" w:rsidP="006E7E8C">
      <w:pPr>
        <w:pStyle w:val="ListParagraph"/>
      </w:pPr>
      <w:r w:rsidRPr="00C76109">
        <w:t>Aplikacja powinna umożliwiać szybsze umawianie terminu wizyt niż odbywa się to dotychczas.</w:t>
      </w:r>
    </w:p>
    <w:p w14:paraId="78228ABC" w14:textId="77777777" w:rsidR="00127FC5" w:rsidRPr="00C76109" w:rsidRDefault="00127FC5" w:rsidP="00127FC5">
      <w:pPr>
        <w:pStyle w:val="Heading3"/>
        <w:rPr>
          <w:i/>
          <w:iCs/>
        </w:rPr>
      </w:pPr>
      <w:r w:rsidRPr="00C76109">
        <w:rPr>
          <w:i/>
          <w:iCs/>
        </w:rPr>
        <w:t>WN2 – Niezawodność</w:t>
      </w:r>
    </w:p>
    <w:p w14:paraId="60314AC0" w14:textId="77777777" w:rsidR="006E7E8C" w:rsidRPr="00C76109" w:rsidRDefault="006E7E8C" w:rsidP="006E7E8C">
      <w:pPr>
        <w:pStyle w:val="ListParagraph"/>
      </w:pPr>
      <w:r w:rsidRPr="00C76109">
        <w:t>Aplikacja nie może ulegać awariom, zawieszać się lub działać w niepoprawny sposób.</w:t>
      </w:r>
    </w:p>
    <w:p w14:paraId="5E0D9CB6" w14:textId="77777777" w:rsidR="00283E02" w:rsidRPr="00C76109" w:rsidRDefault="00283E02" w:rsidP="00283E02">
      <w:pPr>
        <w:pStyle w:val="Heading3"/>
        <w:rPr>
          <w:i/>
          <w:iCs/>
        </w:rPr>
      </w:pPr>
      <w:r w:rsidRPr="00C76109">
        <w:rPr>
          <w:i/>
          <w:iCs/>
        </w:rPr>
        <w:t>WN3 – Dostępność</w:t>
      </w:r>
    </w:p>
    <w:p w14:paraId="4B41E0B6" w14:textId="77777777" w:rsidR="00283E02" w:rsidRDefault="006E7E8C" w:rsidP="006E7E8C">
      <w:pPr>
        <w:pStyle w:val="ListParagraph"/>
      </w:pPr>
      <w:r w:rsidRPr="00C76109">
        <w:t>Aplikacja powinna być dostępna o każdej porze, co najmniej 99% czasu w ciągu roku kalendarzowego. Poprzez dostępność rozumie się możliwość pełnego korzystania z jej funkcji.</w:t>
      </w:r>
    </w:p>
    <w:p w14:paraId="395683DA" w14:textId="77777777" w:rsidR="007C4254" w:rsidRDefault="007C4254" w:rsidP="006E7E8C">
      <w:pPr>
        <w:pStyle w:val="ListParagraph"/>
      </w:pPr>
    </w:p>
    <w:p w14:paraId="470D24F3" w14:textId="77777777" w:rsidR="00C100E2" w:rsidRPr="00C76109" w:rsidRDefault="00C100E2" w:rsidP="006E7E8C">
      <w:pPr>
        <w:pStyle w:val="ListParagraph"/>
      </w:pPr>
    </w:p>
    <w:p w14:paraId="5E4F678D" w14:textId="77777777" w:rsidR="00B5578C" w:rsidRPr="00C76109" w:rsidRDefault="00B5578C" w:rsidP="00E377BE">
      <w:pPr>
        <w:pStyle w:val="Heading2"/>
      </w:pPr>
      <w:bookmarkStart w:id="12" w:name="_Toc92835323"/>
      <w:r w:rsidRPr="00C76109">
        <w:t>Użyteczność</w:t>
      </w:r>
      <w:bookmarkEnd w:id="12"/>
    </w:p>
    <w:p w14:paraId="27446DEE" w14:textId="77777777" w:rsidR="00877A2F" w:rsidRPr="00C76109" w:rsidRDefault="00877A2F" w:rsidP="00FC32FC">
      <w:pPr>
        <w:pStyle w:val="Heading3"/>
        <w:rPr>
          <w:i/>
          <w:iCs/>
        </w:rPr>
      </w:pPr>
      <w:r w:rsidRPr="00C76109">
        <w:rPr>
          <w:i/>
          <w:iCs/>
        </w:rPr>
        <w:t xml:space="preserve">WU1 </w:t>
      </w:r>
      <w:r w:rsidR="008E72BE" w:rsidRPr="00C76109">
        <w:rPr>
          <w:i/>
          <w:iCs/>
        </w:rPr>
        <w:t>–</w:t>
      </w:r>
      <w:r w:rsidRPr="00C76109">
        <w:rPr>
          <w:i/>
          <w:iCs/>
        </w:rPr>
        <w:t xml:space="preserve"> </w:t>
      </w:r>
      <w:r w:rsidR="007519F6" w:rsidRPr="00C76109">
        <w:rPr>
          <w:i/>
          <w:iCs/>
        </w:rPr>
        <w:t>I</w:t>
      </w:r>
      <w:r w:rsidR="008E72BE" w:rsidRPr="00C76109">
        <w:rPr>
          <w:i/>
          <w:iCs/>
        </w:rPr>
        <w:t>ntuicyjność</w:t>
      </w:r>
    </w:p>
    <w:p w14:paraId="073A17E9" w14:textId="77777777" w:rsidR="007519F6" w:rsidRPr="00C76109" w:rsidRDefault="007519F6" w:rsidP="007519F6">
      <w:pPr>
        <w:pStyle w:val="ListParagraph"/>
      </w:pPr>
      <w:r w:rsidRPr="00C76109">
        <w:t xml:space="preserve">Aplikacja powinna być prosta i intuicyjna w użyciu szczególnie dla osób starszych. </w:t>
      </w:r>
    </w:p>
    <w:p w14:paraId="5AB3EDF4" w14:textId="77777777" w:rsidR="00FC32FC" w:rsidRPr="00C76109" w:rsidRDefault="00370416" w:rsidP="00FC32FC">
      <w:pPr>
        <w:pStyle w:val="Heading3"/>
        <w:rPr>
          <w:i/>
          <w:iCs/>
        </w:rPr>
      </w:pPr>
      <w:r w:rsidRPr="00C76109">
        <w:rPr>
          <w:i/>
          <w:iCs/>
        </w:rPr>
        <w:t>WU</w:t>
      </w:r>
      <w:r w:rsidR="00877A2F" w:rsidRPr="00C76109">
        <w:rPr>
          <w:i/>
          <w:iCs/>
        </w:rPr>
        <w:t>2</w:t>
      </w:r>
      <w:r w:rsidRPr="00C76109">
        <w:rPr>
          <w:i/>
          <w:iCs/>
        </w:rPr>
        <w:t xml:space="preserve"> – </w:t>
      </w:r>
      <w:r w:rsidR="007519F6" w:rsidRPr="00C76109">
        <w:rPr>
          <w:i/>
          <w:iCs/>
        </w:rPr>
        <w:t>Prostota w umawianiu wizy</w:t>
      </w:r>
      <w:r w:rsidR="00D03B3C" w:rsidRPr="00C76109">
        <w:rPr>
          <w:i/>
          <w:iCs/>
        </w:rPr>
        <w:t>t</w:t>
      </w:r>
    </w:p>
    <w:p w14:paraId="43BC9F34" w14:textId="77777777" w:rsidR="007519F6" w:rsidRDefault="007519F6" w:rsidP="007519F6">
      <w:pPr>
        <w:pStyle w:val="ListParagraph"/>
      </w:pPr>
      <w:bookmarkStart w:id="13" w:name="_Toc92835324"/>
      <w:r w:rsidRPr="00C76109">
        <w:t>Aplikacja powinna umożliwiać umawianie się na wizytę do konkretnego lekarza w danej specjalności.</w:t>
      </w:r>
    </w:p>
    <w:p w14:paraId="36346781" w14:textId="77777777" w:rsidR="007C4254" w:rsidRDefault="007C4254" w:rsidP="007519F6">
      <w:pPr>
        <w:pStyle w:val="ListParagraph"/>
      </w:pPr>
    </w:p>
    <w:p w14:paraId="1373A2FF" w14:textId="77777777" w:rsidR="00C100E2" w:rsidRDefault="00C100E2" w:rsidP="007519F6">
      <w:pPr>
        <w:pStyle w:val="ListParagraph"/>
      </w:pPr>
    </w:p>
    <w:p w14:paraId="01FAB3DA" w14:textId="77777777" w:rsidR="00B770F8" w:rsidRDefault="00B770F8" w:rsidP="007519F6">
      <w:pPr>
        <w:pStyle w:val="ListParagraph"/>
      </w:pPr>
    </w:p>
    <w:p w14:paraId="658B0091" w14:textId="77777777" w:rsidR="00B770F8" w:rsidRDefault="00B770F8" w:rsidP="007519F6">
      <w:pPr>
        <w:pStyle w:val="ListParagraph"/>
      </w:pPr>
    </w:p>
    <w:p w14:paraId="71F8FF8B" w14:textId="77777777" w:rsidR="00B770F8" w:rsidRDefault="00B770F8" w:rsidP="007519F6">
      <w:pPr>
        <w:pStyle w:val="ListParagraph"/>
      </w:pPr>
    </w:p>
    <w:p w14:paraId="092953C4" w14:textId="77777777" w:rsidR="00B770F8" w:rsidRDefault="00B770F8" w:rsidP="007519F6">
      <w:pPr>
        <w:pStyle w:val="ListParagraph"/>
      </w:pPr>
    </w:p>
    <w:p w14:paraId="5ADFC258" w14:textId="77777777" w:rsidR="00B770F8" w:rsidRDefault="00B770F8" w:rsidP="007519F6">
      <w:pPr>
        <w:pStyle w:val="ListParagraph"/>
      </w:pPr>
    </w:p>
    <w:p w14:paraId="1D6450E8" w14:textId="77777777" w:rsidR="00B770F8" w:rsidRPr="00C76109" w:rsidRDefault="00B770F8" w:rsidP="007519F6">
      <w:pPr>
        <w:pStyle w:val="ListParagraph"/>
      </w:pPr>
    </w:p>
    <w:p w14:paraId="5640D006" w14:textId="77777777" w:rsidR="00B5578C" w:rsidRPr="00C76109" w:rsidRDefault="00B5578C" w:rsidP="00E377BE">
      <w:pPr>
        <w:pStyle w:val="Heading2"/>
      </w:pPr>
      <w:r w:rsidRPr="00C76109">
        <w:lastRenderedPageBreak/>
        <w:t>Dokumentacja</w:t>
      </w:r>
      <w:bookmarkEnd w:id="13"/>
    </w:p>
    <w:p w14:paraId="0F7969A6" w14:textId="77777777" w:rsidR="00D61EC3" w:rsidRPr="00C76109" w:rsidRDefault="00D6095D" w:rsidP="00D61EC3">
      <w:pPr>
        <w:pStyle w:val="Heading3"/>
        <w:rPr>
          <w:i/>
          <w:iCs/>
        </w:rPr>
      </w:pPr>
      <w:r w:rsidRPr="00C76109">
        <w:rPr>
          <w:i/>
          <w:iCs/>
        </w:rPr>
        <w:t>WD1 - Dokumentacja użytkownika</w:t>
      </w:r>
    </w:p>
    <w:p w14:paraId="3FD6B542" w14:textId="77777777" w:rsidR="007519F6" w:rsidRDefault="007519F6" w:rsidP="007519F6">
      <w:pPr>
        <w:pStyle w:val="ListParagraph"/>
      </w:pPr>
      <w:r w:rsidRPr="00C76109">
        <w:t>Dokumentacja użytkownika wraz z informacjami na temat obsługi aplikacji będzie dostępna w aplikacji mobilnej.</w:t>
      </w:r>
    </w:p>
    <w:p w14:paraId="2AF48868" w14:textId="77777777" w:rsidR="00C100E2" w:rsidRPr="00C76109" w:rsidRDefault="00C100E2" w:rsidP="007519F6">
      <w:pPr>
        <w:pStyle w:val="ListParagraph"/>
      </w:pPr>
    </w:p>
    <w:p w14:paraId="0221D90C" w14:textId="77777777" w:rsidR="002110A5" w:rsidRPr="00C76109" w:rsidRDefault="002110A5" w:rsidP="002110A5">
      <w:pPr>
        <w:pStyle w:val="Heading3"/>
        <w:rPr>
          <w:i/>
          <w:iCs/>
        </w:rPr>
      </w:pPr>
      <w:r w:rsidRPr="00C76109">
        <w:rPr>
          <w:i/>
          <w:iCs/>
        </w:rPr>
        <w:t xml:space="preserve">WD2 – Dokumentacja </w:t>
      </w:r>
      <w:r w:rsidR="00F179CB" w:rsidRPr="00C76109">
        <w:rPr>
          <w:i/>
          <w:iCs/>
        </w:rPr>
        <w:t>projektowa</w:t>
      </w:r>
    </w:p>
    <w:p w14:paraId="67905DF9" w14:textId="77777777" w:rsidR="007519F6" w:rsidRDefault="007519F6" w:rsidP="007519F6">
      <w:pPr>
        <w:pStyle w:val="ListParagraph"/>
      </w:pPr>
      <w:bookmarkStart w:id="14" w:name="_Toc92835325"/>
      <w:r w:rsidRPr="00C76109">
        <w:t xml:space="preserve">Dokumentacja projektowa zawierająca opis wymagań oraz architektury systemu zostanie dostarczona w formacie PDF załączonym do projektu i udostępniona </w:t>
      </w:r>
      <w:r w:rsidR="00C100E2">
        <w:t>prowadzącym przedmiot</w:t>
      </w:r>
      <w:r w:rsidRPr="00C76109">
        <w:t>.</w:t>
      </w:r>
    </w:p>
    <w:p w14:paraId="287217A4" w14:textId="77777777" w:rsidR="007C4254" w:rsidRDefault="007C4254" w:rsidP="007519F6">
      <w:pPr>
        <w:pStyle w:val="ListParagraph"/>
      </w:pPr>
    </w:p>
    <w:p w14:paraId="3C01B490" w14:textId="77777777" w:rsidR="00C100E2" w:rsidRPr="00C76109" w:rsidRDefault="00C100E2" w:rsidP="007519F6">
      <w:pPr>
        <w:pStyle w:val="ListParagraph"/>
      </w:pPr>
    </w:p>
    <w:p w14:paraId="2878C4D1" w14:textId="77777777" w:rsidR="00500892" w:rsidRPr="00C76109" w:rsidRDefault="00B5578C" w:rsidP="00A40D76">
      <w:pPr>
        <w:pStyle w:val="Heading2"/>
      </w:pPr>
      <w:r w:rsidRPr="00C76109">
        <w:t>Utrzymanie systemu</w:t>
      </w:r>
      <w:bookmarkEnd w:id="14"/>
    </w:p>
    <w:p w14:paraId="3C234ADC" w14:textId="77777777" w:rsidR="005B407F" w:rsidRPr="00C76109" w:rsidRDefault="005B407F" w:rsidP="005B407F">
      <w:pPr>
        <w:pStyle w:val="Heading3"/>
        <w:rPr>
          <w:i/>
          <w:iCs/>
        </w:rPr>
      </w:pPr>
      <w:r w:rsidRPr="00C76109">
        <w:rPr>
          <w:i/>
          <w:iCs/>
        </w:rPr>
        <w:t>W</w:t>
      </w:r>
      <w:r w:rsidR="0055010C" w:rsidRPr="00C76109">
        <w:rPr>
          <w:i/>
          <w:iCs/>
        </w:rPr>
        <w:t>M</w:t>
      </w:r>
      <w:r w:rsidRPr="00C76109">
        <w:rPr>
          <w:i/>
          <w:iCs/>
        </w:rPr>
        <w:t>1 – Utrzymanie systemu</w:t>
      </w:r>
    </w:p>
    <w:p w14:paraId="30FBB7F5" w14:textId="77777777" w:rsidR="00F843DD" w:rsidRPr="00442B51" w:rsidRDefault="007519F6" w:rsidP="00442B51">
      <w:pPr>
        <w:pStyle w:val="ListParagraph"/>
      </w:pPr>
      <w:r w:rsidRPr="00C76109">
        <w:t>Od momentu dostarczenia aplikacji oraz jej zaakceptowania przez klienta (przychodnię), twórca aplikacji zobowiązany jest do świadczenie wsparcia w zakresie rozwiązywania problemów użytkowników zgłaszanych za pośrednictwem platformy aplikacyjnej Google w wymiarze 10 godzin tygodniowo w okresie 2 lat.</w:t>
      </w:r>
    </w:p>
    <w:sectPr w:rsidR="00F843DD" w:rsidRPr="00442B51" w:rsidSect="0017707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345F4" w14:textId="77777777" w:rsidR="00780E95" w:rsidRDefault="00780E95" w:rsidP="00E377BE">
      <w:r>
        <w:separator/>
      </w:r>
    </w:p>
  </w:endnote>
  <w:endnote w:type="continuationSeparator" w:id="0">
    <w:p w14:paraId="226036EA" w14:textId="77777777" w:rsidR="00780E95" w:rsidRDefault="00780E95" w:rsidP="00E377BE">
      <w:r>
        <w:continuationSeparator/>
      </w:r>
    </w:p>
  </w:endnote>
  <w:endnote w:type="continuationNotice" w:id="1">
    <w:p w14:paraId="65EAF353" w14:textId="77777777" w:rsidR="00780E95" w:rsidRDefault="00780E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2188A" w14:textId="77777777" w:rsidR="0069342C" w:rsidRDefault="006934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1B16F" w14:textId="77777777" w:rsidR="001D5ABC" w:rsidRDefault="001D5ABC" w:rsidP="0069342C">
    <w:pPr>
      <w:pStyle w:val="Footer"/>
      <w:jc w:val="center"/>
    </w:pPr>
    <w:r>
      <w:rPr>
        <w:rFonts w:ascii="Cambria" w:hAnsi="Cambria"/>
        <w:sz w:val="28"/>
        <w:szCs w:val="28"/>
      </w:rPr>
      <w:t xml:space="preserve">~ </w:t>
    </w:r>
    <w:r w:rsidR="00F6051A">
      <w:fldChar w:fldCharType="begin"/>
    </w:r>
    <w:r w:rsidR="00F6051A">
      <w:instrText xml:space="preserve"> PAGE    \* MERGEFORMAT </w:instrText>
    </w:r>
    <w:r w:rsidR="00F6051A">
      <w:fldChar w:fldCharType="separate"/>
    </w:r>
    <w:r w:rsidR="00062508" w:rsidRPr="00062508">
      <w:rPr>
        <w:rFonts w:ascii="Cambria" w:hAnsi="Cambria"/>
        <w:noProof/>
        <w:sz w:val="28"/>
        <w:szCs w:val="28"/>
      </w:rPr>
      <w:t>4</w:t>
    </w:r>
    <w:r w:rsidR="00F6051A">
      <w:fldChar w:fldCharType="end"/>
    </w:r>
    <w:r>
      <w:rPr>
        <w:rFonts w:ascii="Cambria" w:hAnsi="Cambria"/>
        <w:sz w:val="28"/>
        <w:szCs w:val="28"/>
      </w:rPr>
      <w:t xml:space="preserve"> ~</w:t>
    </w:r>
  </w:p>
  <w:p w14:paraId="6EE0DFCA" w14:textId="77777777" w:rsidR="001D5ABC" w:rsidRDefault="001D5ABC" w:rsidP="00E377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93B85" w14:textId="77777777" w:rsidR="0069342C" w:rsidRDefault="00693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FCC48" w14:textId="77777777" w:rsidR="00780E95" w:rsidRDefault="00780E95" w:rsidP="00E377BE">
      <w:r>
        <w:separator/>
      </w:r>
    </w:p>
  </w:footnote>
  <w:footnote w:type="continuationSeparator" w:id="0">
    <w:p w14:paraId="707F5FD0" w14:textId="77777777" w:rsidR="00780E95" w:rsidRDefault="00780E95" w:rsidP="00E377BE">
      <w:r>
        <w:continuationSeparator/>
      </w:r>
    </w:p>
  </w:footnote>
  <w:footnote w:type="continuationNotice" w:id="1">
    <w:p w14:paraId="44720155" w14:textId="77777777" w:rsidR="00780E95" w:rsidRDefault="00780E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798FD" w14:textId="77777777" w:rsidR="0069342C" w:rsidRDefault="006934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4396E" w14:textId="77777777" w:rsidR="0069342C" w:rsidRDefault="006934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04BC6" w14:textId="77777777" w:rsidR="0069342C" w:rsidRDefault="006934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37BE0"/>
    <w:multiLevelType w:val="hybridMultilevel"/>
    <w:tmpl w:val="63A08B4C"/>
    <w:lvl w:ilvl="0" w:tplc="11A67C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05E091C"/>
    <w:multiLevelType w:val="hybridMultilevel"/>
    <w:tmpl w:val="99AAA6A2"/>
    <w:lvl w:ilvl="0" w:tplc="1DCC6D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75B255A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A146D8"/>
    <w:multiLevelType w:val="hybridMultilevel"/>
    <w:tmpl w:val="FFFFFFFF"/>
    <w:lvl w:ilvl="0" w:tplc="A7EA2494">
      <w:start w:val="1"/>
      <w:numFmt w:val="decimal"/>
      <w:lvlText w:val="%1."/>
      <w:lvlJc w:val="left"/>
      <w:pPr>
        <w:ind w:left="720" w:hanging="360"/>
      </w:pPr>
    </w:lvl>
    <w:lvl w:ilvl="1" w:tplc="CDC464AA">
      <w:start w:val="1"/>
      <w:numFmt w:val="lowerLetter"/>
      <w:lvlText w:val="%2."/>
      <w:lvlJc w:val="left"/>
      <w:pPr>
        <w:ind w:left="1440" w:hanging="360"/>
      </w:pPr>
    </w:lvl>
    <w:lvl w:ilvl="2" w:tplc="4530CE26">
      <w:start w:val="1"/>
      <w:numFmt w:val="lowerRoman"/>
      <w:lvlText w:val="%3."/>
      <w:lvlJc w:val="right"/>
      <w:pPr>
        <w:ind w:left="2160" w:hanging="180"/>
      </w:pPr>
    </w:lvl>
    <w:lvl w:ilvl="3" w:tplc="1736F722">
      <w:start w:val="1"/>
      <w:numFmt w:val="decimal"/>
      <w:lvlText w:val="%4."/>
      <w:lvlJc w:val="left"/>
      <w:pPr>
        <w:ind w:left="2880" w:hanging="360"/>
      </w:pPr>
    </w:lvl>
    <w:lvl w:ilvl="4" w:tplc="55E477E2">
      <w:start w:val="1"/>
      <w:numFmt w:val="lowerLetter"/>
      <w:lvlText w:val="%5."/>
      <w:lvlJc w:val="left"/>
      <w:pPr>
        <w:ind w:left="3600" w:hanging="360"/>
      </w:pPr>
    </w:lvl>
    <w:lvl w:ilvl="5" w:tplc="9CC6F8FA">
      <w:start w:val="1"/>
      <w:numFmt w:val="lowerRoman"/>
      <w:lvlText w:val="%6."/>
      <w:lvlJc w:val="right"/>
      <w:pPr>
        <w:ind w:left="4320" w:hanging="180"/>
      </w:pPr>
    </w:lvl>
    <w:lvl w:ilvl="6" w:tplc="456222AC">
      <w:start w:val="1"/>
      <w:numFmt w:val="decimal"/>
      <w:lvlText w:val="%7."/>
      <w:lvlJc w:val="left"/>
      <w:pPr>
        <w:ind w:left="5040" w:hanging="360"/>
      </w:pPr>
    </w:lvl>
    <w:lvl w:ilvl="7" w:tplc="8CE00298">
      <w:start w:val="1"/>
      <w:numFmt w:val="lowerLetter"/>
      <w:lvlText w:val="%8."/>
      <w:lvlJc w:val="left"/>
      <w:pPr>
        <w:ind w:left="5760" w:hanging="360"/>
      </w:pPr>
    </w:lvl>
    <w:lvl w:ilvl="8" w:tplc="FCDE7E1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43C35"/>
    <w:multiLevelType w:val="hybridMultilevel"/>
    <w:tmpl w:val="8BD86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3248B"/>
    <w:multiLevelType w:val="hybridMultilevel"/>
    <w:tmpl w:val="C85E5FBC"/>
    <w:lvl w:ilvl="0" w:tplc="A6A6D8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F0503F6"/>
    <w:multiLevelType w:val="hybridMultilevel"/>
    <w:tmpl w:val="678A717E"/>
    <w:lvl w:ilvl="0" w:tplc="FF4EF0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BF55FA7"/>
    <w:multiLevelType w:val="hybridMultilevel"/>
    <w:tmpl w:val="B0DECF9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DCA2CAD"/>
    <w:multiLevelType w:val="hybridMultilevel"/>
    <w:tmpl w:val="13867530"/>
    <w:lvl w:ilvl="0" w:tplc="A5D0CB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0DF7713"/>
    <w:multiLevelType w:val="hybridMultilevel"/>
    <w:tmpl w:val="AFFAB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1191A"/>
    <w:multiLevelType w:val="hybridMultilevel"/>
    <w:tmpl w:val="CFA8175C"/>
    <w:lvl w:ilvl="0" w:tplc="6B0068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EF30C04"/>
    <w:multiLevelType w:val="hybridMultilevel"/>
    <w:tmpl w:val="3AB2065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50C6444"/>
    <w:multiLevelType w:val="hybridMultilevel"/>
    <w:tmpl w:val="89EA8108"/>
    <w:lvl w:ilvl="0" w:tplc="CC06ACE0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04E5C9C"/>
    <w:multiLevelType w:val="hybridMultilevel"/>
    <w:tmpl w:val="9E5E125A"/>
    <w:lvl w:ilvl="0" w:tplc="C6543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A796392"/>
    <w:multiLevelType w:val="hybridMultilevel"/>
    <w:tmpl w:val="53C06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F406B"/>
    <w:multiLevelType w:val="hybridMultilevel"/>
    <w:tmpl w:val="0CF67414"/>
    <w:lvl w:ilvl="0" w:tplc="EF0413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989458E"/>
    <w:multiLevelType w:val="hybridMultilevel"/>
    <w:tmpl w:val="81ECCBA4"/>
    <w:lvl w:ilvl="0" w:tplc="06AA0B7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7C5B0B1A"/>
    <w:multiLevelType w:val="hybridMultilevel"/>
    <w:tmpl w:val="51FEEC92"/>
    <w:lvl w:ilvl="0" w:tplc="CD7ED6C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85021084">
    <w:abstractNumId w:val="2"/>
  </w:num>
  <w:num w:numId="2" w16cid:durableId="1820799651">
    <w:abstractNumId w:val="15"/>
  </w:num>
  <w:num w:numId="3" w16cid:durableId="620189137">
    <w:abstractNumId w:val="13"/>
  </w:num>
  <w:num w:numId="4" w16cid:durableId="1955743508">
    <w:abstractNumId w:val="7"/>
  </w:num>
  <w:num w:numId="5" w16cid:durableId="625820056">
    <w:abstractNumId w:val="11"/>
  </w:num>
  <w:num w:numId="6" w16cid:durableId="623926790">
    <w:abstractNumId w:val="14"/>
  </w:num>
  <w:num w:numId="7" w16cid:durableId="84768371">
    <w:abstractNumId w:val="9"/>
  </w:num>
  <w:num w:numId="8" w16cid:durableId="1145967782">
    <w:abstractNumId w:val="3"/>
  </w:num>
  <w:num w:numId="9" w16cid:durableId="489909944">
    <w:abstractNumId w:val="12"/>
  </w:num>
  <w:num w:numId="10" w16cid:durableId="1370033143">
    <w:abstractNumId w:val="10"/>
  </w:num>
  <w:num w:numId="11" w16cid:durableId="1752503430">
    <w:abstractNumId w:val="6"/>
  </w:num>
  <w:num w:numId="12" w16cid:durableId="657195529">
    <w:abstractNumId w:val="8"/>
  </w:num>
  <w:num w:numId="13" w16cid:durableId="593392627">
    <w:abstractNumId w:val="16"/>
  </w:num>
  <w:num w:numId="14" w16cid:durableId="1732386067">
    <w:abstractNumId w:val="1"/>
  </w:num>
  <w:num w:numId="15" w16cid:durableId="1049571856">
    <w:abstractNumId w:val="5"/>
  </w:num>
  <w:num w:numId="16" w16cid:durableId="771173050">
    <w:abstractNumId w:val="17"/>
  </w:num>
  <w:num w:numId="17" w16cid:durableId="1661888015">
    <w:abstractNumId w:val="0"/>
  </w:num>
  <w:num w:numId="18" w16cid:durableId="594364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3F"/>
    <w:rsid w:val="00005093"/>
    <w:rsid w:val="00014BF3"/>
    <w:rsid w:val="00016E1D"/>
    <w:rsid w:val="00020D2A"/>
    <w:rsid w:val="00027556"/>
    <w:rsid w:val="00027929"/>
    <w:rsid w:val="000342A4"/>
    <w:rsid w:val="0003462D"/>
    <w:rsid w:val="00036112"/>
    <w:rsid w:val="00044493"/>
    <w:rsid w:val="00050C92"/>
    <w:rsid w:val="00056D49"/>
    <w:rsid w:val="00061224"/>
    <w:rsid w:val="00062508"/>
    <w:rsid w:val="00066146"/>
    <w:rsid w:val="0008162D"/>
    <w:rsid w:val="000A1981"/>
    <w:rsid w:val="000B3E49"/>
    <w:rsid w:val="000B4F71"/>
    <w:rsid w:val="000C4DCC"/>
    <w:rsid w:val="000E7C65"/>
    <w:rsid w:val="000F40EA"/>
    <w:rsid w:val="001046D9"/>
    <w:rsid w:val="00113CA9"/>
    <w:rsid w:val="00126BA0"/>
    <w:rsid w:val="00127FC5"/>
    <w:rsid w:val="0014493F"/>
    <w:rsid w:val="0016356C"/>
    <w:rsid w:val="0017707D"/>
    <w:rsid w:val="00177690"/>
    <w:rsid w:val="0018449B"/>
    <w:rsid w:val="001A504F"/>
    <w:rsid w:val="001B0A07"/>
    <w:rsid w:val="001B19D0"/>
    <w:rsid w:val="001B4204"/>
    <w:rsid w:val="001B4921"/>
    <w:rsid w:val="001C0E6F"/>
    <w:rsid w:val="001D0712"/>
    <w:rsid w:val="001D26BA"/>
    <w:rsid w:val="001D5ABC"/>
    <w:rsid w:val="001F1399"/>
    <w:rsid w:val="002005DE"/>
    <w:rsid w:val="00203A61"/>
    <w:rsid w:val="0020437A"/>
    <w:rsid w:val="00207528"/>
    <w:rsid w:val="002108E0"/>
    <w:rsid w:val="002110A5"/>
    <w:rsid w:val="002339C1"/>
    <w:rsid w:val="00244899"/>
    <w:rsid w:val="00245E59"/>
    <w:rsid w:val="00252533"/>
    <w:rsid w:val="00252C94"/>
    <w:rsid w:val="002566F3"/>
    <w:rsid w:val="002575D0"/>
    <w:rsid w:val="0026007B"/>
    <w:rsid w:val="002713B8"/>
    <w:rsid w:val="00273D56"/>
    <w:rsid w:val="002778A5"/>
    <w:rsid w:val="00282910"/>
    <w:rsid w:val="00283E02"/>
    <w:rsid w:val="002B023C"/>
    <w:rsid w:val="002B2C1D"/>
    <w:rsid w:val="002B327A"/>
    <w:rsid w:val="002D070B"/>
    <w:rsid w:val="002D31E8"/>
    <w:rsid w:val="002E4AF3"/>
    <w:rsid w:val="002F1426"/>
    <w:rsid w:val="002F3FC1"/>
    <w:rsid w:val="00307CC3"/>
    <w:rsid w:val="003201F8"/>
    <w:rsid w:val="00332ECA"/>
    <w:rsid w:val="00336C7F"/>
    <w:rsid w:val="00356BDD"/>
    <w:rsid w:val="00370416"/>
    <w:rsid w:val="003751B7"/>
    <w:rsid w:val="003831FC"/>
    <w:rsid w:val="00384095"/>
    <w:rsid w:val="00385B46"/>
    <w:rsid w:val="00396C00"/>
    <w:rsid w:val="003A0F54"/>
    <w:rsid w:val="003A2CC3"/>
    <w:rsid w:val="003A36C4"/>
    <w:rsid w:val="003A6AD8"/>
    <w:rsid w:val="003B3730"/>
    <w:rsid w:val="003C2980"/>
    <w:rsid w:val="003C30DB"/>
    <w:rsid w:val="003F5AB9"/>
    <w:rsid w:val="003F6912"/>
    <w:rsid w:val="00401FE3"/>
    <w:rsid w:val="00402AB1"/>
    <w:rsid w:val="004134C6"/>
    <w:rsid w:val="00414E30"/>
    <w:rsid w:val="00415C31"/>
    <w:rsid w:val="00420269"/>
    <w:rsid w:val="0043391F"/>
    <w:rsid w:val="00437E70"/>
    <w:rsid w:val="00442B51"/>
    <w:rsid w:val="004608B1"/>
    <w:rsid w:val="00474DBB"/>
    <w:rsid w:val="00480865"/>
    <w:rsid w:val="0048262F"/>
    <w:rsid w:val="004905D2"/>
    <w:rsid w:val="004961AF"/>
    <w:rsid w:val="004B20BB"/>
    <w:rsid w:val="004B3B49"/>
    <w:rsid w:val="004C1976"/>
    <w:rsid w:val="004C3808"/>
    <w:rsid w:val="004D1C39"/>
    <w:rsid w:val="004D3147"/>
    <w:rsid w:val="004E1945"/>
    <w:rsid w:val="00500892"/>
    <w:rsid w:val="00500E39"/>
    <w:rsid w:val="00530013"/>
    <w:rsid w:val="0055010C"/>
    <w:rsid w:val="005717BC"/>
    <w:rsid w:val="005733C9"/>
    <w:rsid w:val="00575A8C"/>
    <w:rsid w:val="00590451"/>
    <w:rsid w:val="00595308"/>
    <w:rsid w:val="00595A5A"/>
    <w:rsid w:val="005B407F"/>
    <w:rsid w:val="005B7E3C"/>
    <w:rsid w:val="005D1DA9"/>
    <w:rsid w:val="005D4EE1"/>
    <w:rsid w:val="005E45F8"/>
    <w:rsid w:val="005F4F36"/>
    <w:rsid w:val="00610312"/>
    <w:rsid w:val="006372F3"/>
    <w:rsid w:val="006450EF"/>
    <w:rsid w:val="0068277E"/>
    <w:rsid w:val="00687D19"/>
    <w:rsid w:val="0069342C"/>
    <w:rsid w:val="006962BB"/>
    <w:rsid w:val="006B2653"/>
    <w:rsid w:val="006B7B30"/>
    <w:rsid w:val="006D217E"/>
    <w:rsid w:val="006D7E15"/>
    <w:rsid w:val="006E21F2"/>
    <w:rsid w:val="006E624B"/>
    <w:rsid w:val="006E7E8C"/>
    <w:rsid w:val="006F369A"/>
    <w:rsid w:val="006F49EA"/>
    <w:rsid w:val="006F5D68"/>
    <w:rsid w:val="00700028"/>
    <w:rsid w:val="00705F5C"/>
    <w:rsid w:val="0070618B"/>
    <w:rsid w:val="007073D0"/>
    <w:rsid w:val="007161CA"/>
    <w:rsid w:val="00734EE5"/>
    <w:rsid w:val="007446A1"/>
    <w:rsid w:val="007519F6"/>
    <w:rsid w:val="00763909"/>
    <w:rsid w:val="00771143"/>
    <w:rsid w:val="00780E95"/>
    <w:rsid w:val="007C4254"/>
    <w:rsid w:val="007D5F9B"/>
    <w:rsid w:val="008114B4"/>
    <w:rsid w:val="008119E1"/>
    <w:rsid w:val="0082541A"/>
    <w:rsid w:val="008676F4"/>
    <w:rsid w:val="008720B1"/>
    <w:rsid w:val="0087599C"/>
    <w:rsid w:val="00877A2F"/>
    <w:rsid w:val="00887CD0"/>
    <w:rsid w:val="008B2177"/>
    <w:rsid w:val="008B4589"/>
    <w:rsid w:val="008B5D22"/>
    <w:rsid w:val="008D0C24"/>
    <w:rsid w:val="008E72BE"/>
    <w:rsid w:val="008E750A"/>
    <w:rsid w:val="008F7802"/>
    <w:rsid w:val="0093321A"/>
    <w:rsid w:val="00933AF7"/>
    <w:rsid w:val="00946316"/>
    <w:rsid w:val="009659D6"/>
    <w:rsid w:val="00966817"/>
    <w:rsid w:val="00972A21"/>
    <w:rsid w:val="009745E7"/>
    <w:rsid w:val="00974D2F"/>
    <w:rsid w:val="009920D0"/>
    <w:rsid w:val="00992719"/>
    <w:rsid w:val="009943F9"/>
    <w:rsid w:val="009956B3"/>
    <w:rsid w:val="00995AB7"/>
    <w:rsid w:val="0099786C"/>
    <w:rsid w:val="009A11B6"/>
    <w:rsid w:val="009A3B15"/>
    <w:rsid w:val="009D159D"/>
    <w:rsid w:val="009E0B46"/>
    <w:rsid w:val="009E4204"/>
    <w:rsid w:val="009F1810"/>
    <w:rsid w:val="00A015B0"/>
    <w:rsid w:val="00A03C4A"/>
    <w:rsid w:val="00A05D06"/>
    <w:rsid w:val="00A1567A"/>
    <w:rsid w:val="00A250C8"/>
    <w:rsid w:val="00A321AD"/>
    <w:rsid w:val="00A32EEC"/>
    <w:rsid w:val="00A37E2D"/>
    <w:rsid w:val="00A40D76"/>
    <w:rsid w:val="00A51072"/>
    <w:rsid w:val="00A6216D"/>
    <w:rsid w:val="00A63650"/>
    <w:rsid w:val="00A6441F"/>
    <w:rsid w:val="00A67332"/>
    <w:rsid w:val="00A67637"/>
    <w:rsid w:val="00A73025"/>
    <w:rsid w:val="00A84EBD"/>
    <w:rsid w:val="00AA542D"/>
    <w:rsid w:val="00AA6E2D"/>
    <w:rsid w:val="00AB29B4"/>
    <w:rsid w:val="00AC5F3F"/>
    <w:rsid w:val="00AD4DD2"/>
    <w:rsid w:val="00AF64AD"/>
    <w:rsid w:val="00B1430D"/>
    <w:rsid w:val="00B21C9C"/>
    <w:rsid w:val="00B34817"/>
    <w:rsid w:val="00B5578C"/>
    <w:rsid w:val="00B57659"/>
    <w:rsid w:val="00B770F8"/>
    <w:rsid w:val="00B913FB"/>
    <w:rsid w:val="00B961C6"/>
    <w:rsid w:val="00BA7969"/>
    <w:rsid w:val="00BB1282"/>
    <w:rsid w:val="00BB2EBC"/>
    <w:rsid w:val="00BB38D6"/>
    <w:rsid w:val="00BC142D"/>
    <w:rsid w:val="00BE1EB3"/>
    <w:rsid w:val="00BF55A4"/>
    <w:rsid w:val="00BF7071"/>
    <w:rsid w:val="00C100E2"/>
    <w:rsid w:val="00C22F92"/>
    <w:rsid w:val="00C25753"/>
    <w:rsid w:val="00C335B7"/>
    <w:rsid w:val="00C40BA7"/>
    <w:rsid w:val="00C47927"/>
    <w:rsid w:val="00C65202"/>
    <w:rsid w:val="00C66208"/>
    <w:rsid w:val="00C700C9"/>
    <w:rsid w:val="00C76109"/>
    <w:rsid w:val="00C80ECC"/>
    <w:rsid w:val="00C97041"/>
    <w:rsid w:val="00C97221"/>
    <w:rsid w:val="00C97715"/>
    <w:rsid w:val="00CA0C18"/>
    <w:rsid w:val="00CB0C3A"/>
    <w:rsid w:val="00CB1B1E"/>
    <w:rsid w:val="00CB2BE0"/>
    <w:rsid w:val="00CD0E76"/>
    <w:rsid w:val="00CD2784"/>
    <w:rsid w:val="00CD5330"/>
    <w:rsid w:val="00CF02C7"/>
    <w:rsid w:val="00CF7128"/>
    <w:rsid w:val="00D012B3"/>
    <w:rsid w:val="00D03B3C"/>
    <w:rsid w:val="00D045AB"/>
    <w:rsid w:val="00D06E8C"/>
    <w:rsid w:val="00D103B2"/>
    <w:rsid w:val="00D216FA"/>
    <w:rsid w:val="00D26A9D"/>
    <w:rsid w:val="00D40DFE"/>
    <w:rsid w:val="00D53D9F"/>
    <w:rsid w:val="00D6095D"/>
    <w:rsid w:val="00D60EC4"/>
    <w:rsid w:val="00D61EC3"/>
    <w:rsid w:val="00D63052"/>
    <w:rsid w:val="00D717A6"/>
    <w:rsid w:val="00D81C19"/>
    <w:rsid w:val="00D836FE"/>
    <w:rsid w:val="00D924AF"/>
    <w:rsid w:val="00DB4DC2"/>
    <w:rsid w:val="00DB750F"/>
    <w:rsid w:val="00DC142E"/>
    <w:rsid w:val="00DE6FC0"/>
    <w:rsid w:val="00DE7C84"/>
    <w:rsid w:val="00DF3B7B"/>
    <w:rsid w:val="00DF7287"/>
    <w:rsid w:val="00E00F82"/>
    <w:rsid w:val="00E22E46"/>
    <w:rsid w:val="00E2575A"/>
    <w:rsid w:val="00E377BE"/>
    <w:rsid w:val="00E4261B"/>
    <w:rsid w:val="00E51AAB"/>
    <w:rsid w:val="00E576B6"/>
    <w:rsid w:val="00E637E0"/>
    <w:rsid w:val="00E70947"/>
    <w:rsid w:val="00E70C49"/>
    <w:rsid w:val="00E90B9D"/>
    <w:rsid w:val="00EA0FA4"/>
    <w:rsid w:val="00EB0F05"/>
    <w:rsid w:val="00EC0FC2"/>
    <w:rsid w:val="00ED5166"/>
    <w:rsid w:val="00F0157B"/>
    <w:rsid w:val="00F07BF4"/>
    <w:rsid w:val="00F10644"/>
    <w:rsid w:val="00F16D7B"/>
    <w:rsid w:val="00F179CB"/>
    <w:rsid w:val="00F30CF3"/>
    <w:rsid w:val="00F3441F"/>
    <w:rsid w:val="00F37D50"/>
    <w:rsid w:val="00F47095"/>
    <w:rsid w:val="00F528A5"/>
    <w:rsid w:val="00F6051A"/>
    <w:rsid w:val="00F63FCD"/>
    <w:rsid w:val="00F715BC"/>
    <w:rsid w:val="00F718C8"/>
    <w:rsid w:val="00F843DD"/>
    <w:rsid w:val="00F8473B"/>
    <w:rsid w:val="00F96E5E"/>
    <w:rsid w:val="00FA6637"/>
    <w:rsid w:val="00FB60EE"/>
    <w:rsid w:val="00FC32FC"/>
    <w:rsid w:val="00FD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1BBB"/>
  <w15:chartTrackingRefBased/>
  <w15:docId w15:val="{725890D1-5724-4C77-8832-188A199B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BE"/>
    <w:pPr>
      <w:spacing w:after="200" w:line="276" w:lineRule="auto"/>
      <w:ind w:left="567"/>
    </w:pPr>
    <w:rPr>
      <w:sz w:val="22"/>
      <w:szCs w:val="22"/>
      <w:lang w:val="pl-PL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34817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B3481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B34817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rsid w:val="00B34817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B34817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B34817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B34817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B34817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B34817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4817"/>
    <w:rPr>
      <w:b/>
      <w:bCs/>
    </w:rPr>
  </w:style>
  <w:style w:type="character" w:styleId="Emphasis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348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48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B348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B34817"/>
    <w:rPr>
      <w:b/>
      <w:bCs/>
      <w:i/>
      <w:iCs/>
    </w:rPr>
  </w:style>
  <w:style w:type="character" w:styleId="SubtleEmphasis">
    <w:name w:val="Subtle Emphasis"/>
    <w:uiPriority w:val="19"/>
    <w:qFormat/>
    <w:rsid w:val="00B34817"/>
    <w:rPr>
      <w:i/>
      <w:iCs/>
    </w:rPr>
  </w:style>
  <w:style w:type="character" w:styleId="IntenseEmphasis">
    <w:name w:val="Intense Emphasis"/>
    <w:uiPriority w:val="21"/>
    <w:qFormat/>
    <w:rsid w:val="00B34817"/>
    <w:rPr>
      <w:b/>
      <w:bCs/>
    </w:rPr>
  </w:style>
  <w:style w:type="character" w:styleId="SubtleReference">
    <w:name w:val="Subtle Reference"/>
    <w:uiPriority w:val="31"/>
    <w:qFormat/>
    <w:rsid w:val="00B34817"/>
    <w:rPr>
      <w:smallCaps/>
    </w:rPr>
  </w:style>
  <w:style w:type="character" w:styleId="IntenseReferenc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BookTitle">
    <w:name w:val="Book Title"/>
    <w:uiPriority w:val="33"/>
    <w:qFormat/>
    <w:rsid w:val="00B348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8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707D"/>
  </w:style>
  <w:style w:type="paragraph" w:styleId="BalloonText">
    <w:name w:val="Balloon Text"/>
    <w:basedOn w:val="Normal"/>
    <w:link w:val="BalloonTextChar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C39"/>
  </w:style>
  <w:style w:type="paragraph" w:styleId="Footer">
    <w:name w:val="footer"/>
    <w:basedOn w:val="Normal"/>
    <w:link w:val="Foot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C39"/>
  </w:style>
  <w:style w:type="paragraph" w:styleId="TOC1">
    <w:name w:val="toc 1"/>
    <w:basedOn w:val="Normal"/>
    <w:next w:val="Normal"/>
    <w:autoRedefine/>
    <w:uiPriority w:val="39"/>
    <w:unhideWhenUsed/>
    <w:rsid w:val="00A05D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D06"/>
    <w:pPr>
      <w:spacing w:after="100"/>
      <w:ind w:left="220"/>
    </w:pPr>
  </w:style>
  <w:style w:type="character" w:styleId="Hyperlink">
    <w:name w:val="Hyperlink"/>
    <w:uiPriority w:val="99"/>
    <w:unhideWhenUsed/>
    <w:rsid w:val="00A05D06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6007B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26007B"/>
    <w:rPr>
      <w:lang w:val="pl-PL" w:bidi="en-US"/>
    </w:rPr>
  </w:style>
  <w:style w:type="character" w:styleId="EndnoteReference">
    <w:name w:val="endnote reference"/>
    <w:uiPriority w:val="99"/>
    <w:semiHidden/>
    <w:unhideWhenUsed/>
    <w:rsid w:val="002600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3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kksi\Downloads\1._Dokumentacja_analityczna_systemu_-_szablon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[Wstaw datę]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E8C6514BA2E248914E98206A89BFAD" ma:contentTypeVersion="0" ma:contentTypeDescription="Create a new document." ma:contentTypeScope="" ma:versionID="2c64e4e0f59a6779436cd8bf1e951a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E97029-C7EA-4360-9FFE-AD6FBD70E8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1786B5-211F-440C-9498-4E018B39DC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8CF06D-8A49-4AAC-AE8E-46DD864DFD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C:\Users\emikksi\Downloads\1._Dokumentacja_analityczna_systemu_-_szablon (3).dot</Template>
  <TotalTime>0</TotalTime>
  <Pages>12</Pages>
  <Words>1722</Words>
  <Characters>9819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[Wpisz tytuł]</vt:lpstr>
      <vt:lpstr>[Wpisz tytuł]</vt:lpstr>
    </vt:vector>
  </TitlesOfParts>
  <Company>[Wpisz nazwę wydziału]</Company>
  <LinksUpToDate>false</LinksUpToDate>
  <CharactersWithSpaces>11518</CharactersWithSpaces>
  <SharedDoc>false</SharedDoc>
  <HLinks>
    <vt:vector size="102" baseType="variant"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_Toc259470616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_Toc259470615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_Toc259470614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_Toc259470613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_Toc259470612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_Toc259470611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_Toc259470610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_Toc259470609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_Toc259470608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_Toc259470607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_Toc259470606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_Toc259470605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_Toc259470604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_Toc259470603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_Toc259470602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_Toc259470601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_Toc259470600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[Wpisz tytuł]</dc:title>
  <dc:subject>Dokumentacja analityczna systemu</dc:subject>
  <dc:creator>Mikolaj Ksiazek</dc:creator>
  <cp:keywords/>
  <dc:description/>
  <cp:lastModifiedBy>Karol Jaszczur</cp:lastModifiedBy>
  <cp:revision>3</cp:revision>
  <cp:lastPrinted>2025-02-11T07:57:00Z</cp:lastPrinted>
  <dcterms:created xsi:type="dcterms:W3CDTF">2025-02-11T07:57:00Z</dcterms:created>
  <dcterms:modified xsi:type="dcterms:W3CDTF">2025-02-11T07:57:00Z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0x01010011E8C6514BA2E248914E98206A89BFAD</vt:lpwstr>
  </property>
</Properties>
</file>